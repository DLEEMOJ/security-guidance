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577"/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8928"/>
        <w:gridCol w:w="1561"/>
      </w:tblGrid>
      <w:tr w:rsidR="002E1F14" w:rsidRPr="00733CA3" w14:paraId="3554E380" w14:textId="77777777" w:rsidTr="002E1F14">
        <w:trPr>
          <w:trHeight w:val="454"/>
        </w:trPr>
        <w:tc>
          <w:tcPr>
            <w:tcW w:w="8928" w:type="dxa"/>
            <w:tcBorders>
              <w:right w:val="single" w:sz="4" w:space="0" w:color="000000"/>
            </w:tcBorders>
            <w:vAlign w:val="center"/>
          </w:tcPr>
          <w:p w14:paraId="7FA89C7A" w14:textId="7635289E" w:rsidR="002E1F14" w:rsidRPr="00733CA3" w:rsidRDefault="002E1F14" w:rsidP="002E1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58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bookmarkStart w:id="0" w:name="_Hlk30078890"/>
            <w:bookmarkStart w:id="1" w:name="_GoBack"/>
            <w:bookmarkEnd w:id="1"/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OST Reference Number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7F87F" w14:textId="27D6B10A" w:rsidR="002E1F14" w:rsidRPr="00733CA3" w:rsidRDefault="002E1F14" w:rsidP="002E1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</w:t>
            </w:r>
          </w:p>
        </w:tc>
      </w:tr>
    </w:tbl>
    <w:p w14:paraId="280DFC52" w14:textId="77777777" w:rsidR="00733CA3" w:rsidRDefault="00733CA3" w:rsidP="00733CA3">
      <w:pPr>
        <w:pStyle w:val="Heading1"/>
      </w:pPr>
    </w:p>
    <w:p w14:paraId="3B95A24B" w14:textId="77777777" w:rsidR="00733CA3" w:rsidRDefault="00733CA3" w:rsidP="00733CA3">
      <w:pPr>
        <w:pStyle w:val="Heading1"/>
      </w:pPr>
    </w:p>
    <w:p w14:paraId="767FDC2D" w14:textId="77777777" w:rsidR="00733CA3" w:rsidRDefault="00733CA3" w:rsidP="00733CA3">
      <w:pPr>
        <w:pStyle w:val="Heading1"/>
      </w:pPr>
    </w:p>
    <w:p w14:paraId="1B1C63F8" w14:textId="77777777" w:rsidR="002E1F14" w:rsidRDefault="002E1F14" w:rsidP="00733CA3">
      <w:pPr>
        <w:pStyle w:val="Heading1"/>
      </w:pPr>
    </w:p>
    <w:p w14:paraId="222EAEC0" w14:textId="553DA8A7" w:rsidR="00B91315" w:rsidRPr="00733CA3" w:rsidRDefault="00F37329" w:rsidP="00733CA3">
      <w:pPr>
        <w:pStyle w:val="Heading1"/>
      </w:pPr>
      <w:r w:rsidRPr="00733CA3">
        <w:rPr>
          <w:noProof/>
        </w:rPr>
        <w:drawing>
          <wp:anchor distT="0" distB="2540" distL="114300" distR="114300" simplePos="0" relativeHeight="251657216" behindDoc="1" locked="0" layoutInCell="0" allowOverlap="1" wp14:anchorId="0C8CCF46" wp14:editId="10F86F39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1331595" cy="1033780"/>
            <wp:effectExtent l="0" t="0" r="1905" b="0"/>
            <wp:wrapNone/>
            <wp:docPr id="2" name="Picture 2" descr="Ministry of Justice logo" title="Ministry of Jus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Ministry of Justice logo" title="Ministry of Justi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261">
        <w:t>O</w:t>
      </w:r>
      <w:r w:rsidR="00523CD3" w:rsidRPr="00733CA3">
        <w:t xml:space="preserve">verseas </w:t>
      </w:r>
      <w:r w:rsidR="008F4261">
        <w:t xml:space="preserve">travel </w:t>
      </w:r>
      <w:r w:rsidR="00523CD3" w:rsidRPr="00733CA3">
        <w:t>form</w:t>
      </w:r>
    </w:p>
    <w:bookmarkEnd w:id="0"/>
    <w:p w14:paraId="73F2ADB9" w14:textId="64DD406B" w:rsidR="00EF183F" w:rsidRPr="00733CA3" w:rsidRDefault="00EF183F" w:rsidP="00733C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33CA3">
        <w:rPr>
          <w:color w:val="000000"/>
          <w:sz w:val="24"/>
          <w:szCs w:val="24"/>
        </w:rPr>
        <w:t>If you are travelling overseas for business, taking your M</w:t>
      </w:r>
      <w:r w:rsidR="00BD044A">
        <w:rPr>
          <w:color w:val="000000"/>
          <w:sz w:val="24"/>
          <w:szCs w:val="24"/>
        </w:rPr>
        <w:t>o</w:t>
      </w:r>
      <w:r w:rsidRPr="00733CA3">
        <w:rPr>
          <w:color w:val="000000"/>
          <w:sz w:val="24"/>
          <w:szCs w:val="24"/>
        </w:rPr>
        <w:t xml:space="preserve">J devices abroad, or are travelling to a </w:t>
      </w:r>
      <w:r w:rsidRPr="00BD044A">
        <w:rPr>
          <w:color w:val="000000"/>
          <w:sz w:val="24"/>
          <w:szCs w:val="24"/>
          <w:u w:val="single"/>
        </w:rPr>
        <w:t>high-risk country</w:t>
      </w:r>
      <w:r w:rsidRPr="00733CA3">
        <w:rPr>
          <w:color w:val="000000"/>
          <w:sz w:val="24"/>
          <w:szCs w:val="24"/>
        </w:rPr>
        <w:t xml:space="preserve"> for </w:t>
      </w:r>
      <w:r w:rsidRPr="00733CA3">
        <w:rPr>
          <w:color w:val="000000"/>
          <w:sz w:val="24"/>
          <w:szCs w:val="24"/>
          <w:u w:val="single"/>
        </w:rPr>
        <w:t>any</w:t>
      </w:r>
      <w:r w:rsidRPr="00733CA3">
        <w:rPr>
          <w:color w:val="000000"/>
          <w:sz w:val="24"/>
          <w:szCs w:val="24"/>
        </w:rPr>
        <w:t xml:space="preserve"> reason, please complete this form and email it to </w:t>
      </w:r>
      <w:hyperlink r:id="rId12" w:history="1">
        <w:r w:rsidRPr="00733CA3">
          <w:rPr>
            <w:rStyle w:val="Hyperlink"/>
            <w:color w:val="1155CC"/>
            <w:sz w:val="24"/>
            <w:szCs w:val="24"/>
          </w:rPr>
          <w:t>security@justice.gov.uk</w:t>
        </w:r>
      </w:hyperlink>
      <w:r w:rsidRPr="00733CA3">
        <w:rPr>
          <w:color w:val="000000"/>
          <w:sz w:val="24"/>
          <w:szCs w:val="24"/>
        </w:rPr>
        <w:br/>
      </w:r>
      <w:r w:rsidR="00733CA3">
        <w:rPr>
          <w:color w:val="000000"/>
          <w:sz w:val="24"/>
          <w:szCs w:val="24"/>
        </w:rPr>
        <w:t xml:space="preserve"> </w:t>
      </w:r>
      <w:r w:rsidR="00733CA3">
        <w:rPr>
          <w:color w:val="000000"/>
          <w:sz w:val="24"/>
          <w:szCs w:val="24"/>
        </w:rPr>
        <w:br/>
      </w: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t>Personal details</w:t>
      </w: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515"/>
        <w:gridCol w:w="3515"/>
        <w:gridCol w:w="3459"/>
      </w:tblGrid>
      <w:tr w:rsidR="00EF183F" w:rsidRPr="00733CA3" w14:paraId="3A31B374" w14:textId="77777777" w:rsidTr="002316AE">
        <w:trPr>
          <w:trHeight w:val="454"/>
        </w:trPr>
        <w:tc>
          <w:tcPr>
            <w:tcW w:w="3515" w:type="dxa"/>
            <w:tcBorders>
              <w:right w:val="single" w:sz="4" w:space="0" w:color="000000"/>
            </w:tcBorders>
            <w:vAlign w:val="center"/>
          </w:tcPr>
          <w:p w14:paraId="3FFF9854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3ADC0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3459" w:type="dxa"/>
            <w:tcBorders>
              <w:left w:val="single" w:sz="4" w:space="0" w:color="000000"/>
            </w:tcBorders>
            <w:vAlign w:val="center"/>
          </w:tcPr>
          <w:p w14:paraId="15AD736C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1FBE2BFB" w14:textId="77777777" w:rsidR="00EF183F" w:rsidRPr="00733CA3" w:rsidRDefault="00EF183F" w:rsidP="00EF183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515"/>
        <w:gridCol w:w="3515"/>
        <w:gridCol w:w="3459"/>
      </w:tblGrid>
      <w:tr w:rsidR="00EF183F" w:rsidRPr="00733CA3" w14:paraId="0999B456" w14:textId="77777777" w:rsidTr="002316AE">
        <w:trPr>
          <w:trHeight w:val="454"/>
        </w:trPr>
        <w:tc>
          <w:tcPr>
            <w:tcW w:w="3515" w:type="dxa"/>
            <w:tcBorders>
              <w:right w:val="single" w:sz="4" w:space="0" w:color="000000"/>
            </w:tcBorders>
            <w:vAlign w:val="center"/>
          </w:tcPr>
          <w:p w14:paraId="5DA9F08F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First name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E7683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3459" w:type="dxa"/>
            <w:tcBorders>
              <w:left w:val="single" w:sz="4" w:space="0" w:color="000000"/>
            </w:tcBorders>
            <w:vAlign w:val="center"/>
          </w:tcPr>
          <w:p w14:paraId="1D957441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68A80F19" w14:textId="77777777" w:rsidR="00EF183F" w:rsidRPr="00733CA3" w:rsidRDefault="00EF183F" w:rsidP="00EF183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515"/>
        <w:gridCol w:w="3515"/>
        <w:gridCol w:w="3459"/>
      </w:tblGrid>
      <w:tr w:rsidR="00EF183F" w:rsidRPr="00733CA3" w14:paraId="253CDB49" w14:textId="77777777" w:rsidTr="002316AE">
        <w:trPr>
          <w:trHeight w:val="454"/>
        </w:trPr>
        <w:tc>
          <w:tcPr>
            <w:tcW w:w="3515" w:type="dxa"/>
            <w:tcBorders>
              <w:right w:val="single" w:sz="4" w:space="0" w:color="000000"/>
            </w:tcBorders>
            <w:vAlign w:val="center"/>
          </w:tcPr>
          <w:p w14:paraId="12581358" w14:textId="6B864331" w:rsidR="00EF183F" w:rsidRPr="00733CA3" w:rsidRDefault="00782E40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Last </w:t>
            </w:r>
            <w:r w:rsidR="00EF183F"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AC19A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3459" w:type="dxa"/>
            <w:tcBorders>
              <w:left w:val="single" w:sz="4" w:space="0" w:color="000000"/>
            </w:tcBorders>
            <w:vAlign w:val="center"/>
          </w:tcPr>
          <w:p w14:paraId="64121858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2AB547E7" w14:textId="77777777" w:rsidR="00EF183F" w:rsidRPr="00733CA3" w:rsidRDefault="00EF183F" w:rsidP="00EF183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515"/>
        <w:gridCol w:w="6974"/>
      </w:tblGrid>
      <w:tr w:rsidR="00EF183F" w:rsidRPr="00733CA3" w14:paraId="4FE6DB27" w14:textId="77777777" w:rsidTr="002316AE">
        <w:trPr>
          <w:trHeight w:val="454"/>
        </w:trPr>
        <w:tc>
          <w:tcPr>
            <w:tcW w:w="3515" w:type="dxa"/>
            <w:tcBorders>
              <w:right w:val="single" w:sz="4" w:space="0" w:color="000000"/>
            </w:tcBorders>
            <w:vAlign w:val="center"/>
          </w:tcPr>
          <w:p w14:paraId="07942E3B" w14:textId="77777777" w:rsidR="00A010C3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E4195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</w:tr>
    </w:tbl>
    <w:p w14:paraId="667241D4" w14:textId="77777777" w:rsidR="00A010C3" w:rsidRPr="00733CA3" w:rsidRDefault="00A010C3" w:rsidP="00EF183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</w:p>
    <w:tbl>
      <w:tblPr>
        <w:tblW w:w="9353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515"/>
        <w:gridCol w:w="5838"/>
      </w:tblGrid>
      <w:tr w:rsidR="00A010C3" w:rsidRPr="00733CA3" w14:paraId="6A1F82DE" w14:textId="77777777" w:rsidTr="00A010C3">
        <w:trPr>
          <w:trHeight w:val="454"/>
        </w:trPr>
        <w:tc>
          <w:tcPr>
            <w:tcW w:w="3515" w:type="dxa"/>
            <w:tcBorders>
              <w:right w:val="single" w:sz="4" w:space="0" w:color="000000"/>
            </w:tcBorders>
            <w:vAlign w:val="center"/>
          </w:tcPr>
          <w:p w14:paraId="485459FA" w14:textId="77777777" w:rsidR="00A010C3" w:rsidRPr="00733CA3" w:rsidRDefault="00A010C3" w:rsidP="005B1D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Business area</w:t>
            </w:r>
          </w:p>
        </w:tc>
        <w:tc>
          <w:tcPr>
            <w:tcW w:w="5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C9E3D" w14:textId="77777777" w:rsidR="00A010C3" w:rsidRPr="00733CA3" w:rsidRDefault="00A010C3" w:rsidP="005B1D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</w:tr>
    </w:tbl>
    <w:p w14:paraId="55EC7063" w14:textId="77777777" w:rsidR="00A010C3" w:rsidRPr="00733CA3" w:rsidRDefault="00A010C3" w:rsidP="00A010C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p w14:paraId="6AA07BD3" w14:textId="50A17AB4" w:rsidR="00EF183F" w:rsidRDefault="00EF183F" w:rsidP="00EF183F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18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  Security clearance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DV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1655412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0C3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             SC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683893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447AC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               CTC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83585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0C3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            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 BPSS</w:t>
      </w:r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3991261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0C3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   </w:t>
      </w:r>
    </w:p>
    <w:p w14:paraId="5DED30C4" w14:textId="02F64D57" w:rsidR="00A537C5" w:rsidRPr="00733CA3" w:rsidRDefault="00A537C5" w:rsidP="00EF183F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180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  <w:r>
        <w:rPr>
          <w:rFonts w:asciiTheme="majorHAnsi" w:hAnsiTheme="majorHAnsi" w:cstheme="majorHAnsi"/>
          <w:color w:val="000000"/>
          <w:sz w:val="24"/>
          <w:szCs w:val="24"/>
        </w:rPr>
        <w:tab/>
        <w:t xml:space="preserve">Are you subject to a STRAP briefing   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Yes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3522273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      No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2697513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</w:p>
    <w:p w14:paraId="09EE6F1B" w14:textId="77777777" w:rsidR="0072509E" w:rsidRDefault="0072509E" w:rsidP="00EF183F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60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14:paraId="29BB4324" w14:textId="789BBEAA" w:rsidR="00EF183F" w:rsidRPr="00733CA3" w:rsidRDefault="00EF183F" w:rsidP="00EF183F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6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t>Travel details</w:t>
      </w: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515"/>
        <w:gridCol w:w="6974"/>
      </w:tblGrid>
      <w:tr w:rsidR="00EF183F" w:rsidRPr="00733CA3" w14:paraId="13890BE3" w14:textId="77777777" w:rsidTr="002316AE">
        <w:trPr>
          <w:trHeight w:val="454"/>
        </w:trPr>
        <w:tc>
          <w:tcPr>
            <w:tcW w:w="3515" w:type="dxa"/>
            <w:tcBorders>
              <w:right w:val="single" w:sz="4" w:space="0" w:color="000000"/>
            </w:tcBorders>
            <w:vAlign w:val="center"/>
          </w:tcPr>
          <w:p w14:paraId="100B8EBA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Which country are you visiting (include any stopovers)?</w:t>
            </w:r>
          </w:p>
        </w:tc>
        <w:tc>
          <w:tcPr>
            <w:tcW w:w="6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F3676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</w:tr>
    </w:tbl>
    <w:p w14:paraId="0B99ADBA" w14:textId="77777777" w:rsidR="00EF183F" w:rsidRPr="00733CA3" w:rsidRDefault="00EF183F" w:rsidP="00EF183F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</w:rPr>
        <w:br/>
        <w:t>Purpose of travel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ab/>
        <w:t>Business</w:t>
      </w:r>
      <w:r w:rsidR="00A010C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8248080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0C3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Pr="00733CA3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 Personal</w:t>
      </w:r>
      <w:r w:rsidR="00A010C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457408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0C3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</w:p>
    <w:p w14:paraId="21AA7D22" w14:textId="77777777" w:rsidR="00EF183F" w:rsidRPr="00733CA3" w:rsidRDefault="00EF183F" w:rsidP="00EF183F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 w:after="120"/>
        <w:rPr>
          <w:rFonts w:asciiTheme="majorHAnsi" w:hAnsiTheme="majorHAnsi" w:cstheme="majorHAnsi"/>
          <w:color w:val="000000"/>
          <w:sz w:val="24"/>
          <w:szCs w:val="24"/>
        </w:rPr>
      </w:pPr>
    </w:p>
    <w:tbl>
      <w:tblPr>
        <w:tblW w:w="10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9"/>
        <w:gridCol w:w="1730"/>
        <w:gridCol w:w="1729"/>
        <w:gridCol w:w="5188"/>
      </w:tblGrid>
      <w:tr w:rsidR="00EF183F" w:rsidRPr="00733CA3" w14:paraId="3CAF28A0" w14:textId="77777777" w:rsidTr="002316AE">
        <w:trPr>
          <w:trHeight w:val="340"/>
        </w:trPr>
        <w:tc>
          <w:tcPr>
            <w:tcW w:w="3459" w:type="dxa"/>
            <w:gridSpan w:val="2"/>
            <w:vAlign w:val="center"/>
          </w:tcPr>
          <w:p w14:paraId="248F3C8C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Dates of travel</w:t>
            </w:r>
          </w:p>
        </w:tc>
        <w:tc>
          <w:tcPr>
            <w:tcW w:w="1729" w:type="dxa"/>
            <w:vMerge w:val="restart"/>
            <w:vAlign w:val="center"/>
          </w:tcPr>
          <w:p w14:paraId="26128D5E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Number of days</w:t>
            </w:r>
          </w:p>
        </w:tc>
        <w:tc>
          <w:tcPr>
            <w:tcW w:w="5188" w:type="dxa"/>
            <w:vMerge w:val="restart"/>
            <w:vAlign w:val="center"/>
          </w:tcPr>
          <w:p w14:paraId="30C62611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Full address of the place at which you will stay</w:t>
            </w:r>
          </w:p>
        </w:tc>
      </w:tr>
      <w:tr w:rsidR="00EF183F" w:rsidRPr="00733CA3" w14:paraId="17C252EF" w14:textId="77777777" w:rsidTr="002316AE">
        <w:trPr>
          <w:trHeight w:val="340"/>
        </w:trPr>
        <w:tc>
          <w:tcPr>
            <w:tcW w:w="1729" w:type="dxa"/>
            <w:vAlign w:val="center"/>
          </w:tcPr>
          <w:p w14:paraId="26B662C9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From</w:t>
            </w:r>
          </w:p>
        </w:tc>
        <w:tc>
          <w:tcPr>
            <w:tcW w:w="1730" w:type="dxa"/>
            <w:vAlign w:val="center"/>
          </w:tcPr>
          <w:p w14:paraId="3DF878A2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To</w:t>
            </w:r>
          </w:p>
        </w:tc>
        <w:tc>
          <w:tcPr>
            <w:tcW w:w="1729" w:type="dxa"/>
            <w:vMerge/>
            <w:vAlign w:val="center"/>
          </w:tcPr>
          <w:p w14:paraId="0038C0DD" w14:textId="77777777" w:rsidR="00EF183F" w:rsidRPr="00733CA3" w:rsidRDefault="00EF183F" w:rsidP="00231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5188" w:type="dxa"/>
            <w:vMerge/>
            <w:vAlign w:val="center"/>
          </w:tcPr>
          <w:p w14:paraId="1C4B81E1" w14:textId="77777777" w:rsidR="00EF183F" w:rsidRPr="00733CA3" w:rsidRDefault="00EF183F" w:rsidP="00231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EF183F" w:rsidRPr="00733CA3" w14:paraId="7F66FA42" w14:textId="77777777" w:rsidTr="002316AE">
        <w:trPr>
          <w:trHeight w:val="397"/>
        </w:trPr>
        <w:tc>
          <w:tcPr>
            <w:tcW w:w="1729" w:type="dxa"/>
            <w:tcMar>
              <w:top w:w="57" w:type="dxa"/>
            </w:tcMar>
          </w:tcPr>
          <w:p w14:paraId="14F4538C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1730" w:type="dxa"/>
            <w:tcMar>
              <w:top w:w="57" w:type="dxa"/>
            </w:tcMar>
          </w:tcPr>
          <w:p w14:paraId="7C35E897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1729" w:type="dxa"/>
            <w:tcMar>
              <w:top w:w="57" w:type="dxa"/>
            </w:tcMar>
          </w:tcPr>
          <w:p w14:paraId="3B28D4AE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5188" w:type="dxa"/>
            <w:tcMar>
              <w:top w:w="57" w:type="dxa"/>
            </w:tcMar>
          </w:tcPr>
          <w:p w14:paraId="2873D960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</w:tr>
      <w:tr w:rsidR="00EF183F" w:rsidRPr="00733CA3" w14:paraId="007041FD" w14:textId="77777777" w:rsidTr="002316AE">
        <w:trPr>
          <w:trHeight w:val="397"/>
        </w:trPr>
        <w:tc>
          <w:tcPr>
            <w:tcW w:w="1729" w:type="dxa"/>
            <w:tcMar>
              <w:top w:w="57" w:type="dxa"/>
            </w:tcMar>
          </w:tcPr>
          <w:p w14:paraId="2C9BB3A2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1730" w:type="dxa"/>
            <w:tcMar>
              <w:top w:w="57" w:type="dxa"/>
            </w:tcMar>
          </w:tcPr>
          <w:p w14:paraId="6C4718DA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1729" w:type="dxa"/>
            <w:tcMar>
              <w:top w:w="57" w:type="dxa"/>
            </w:tcMar>
          </w:tcPr>
          <w:p w14:paraId="7E915C93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5188" w:type="dxa"/>
            <w:tcMar>
              <w:top w:w="57" w:type="dxa"/>
            </w:tcMar>
          </w:tcPr>
          <w:p w14:paraId="29997D7F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</w:tr>
      <w:tr w:rsidR="00EF183F" w:rsidRPr="00733CA3" w14:paraId="00FFB6BC" w14:textId="77777777" w:rsidTr="002316AE">
        <w:trPr>
          <w:trHeight w:val="397"/>
        </w:trPr>
        <w:tc>
          <w:tcPr>
            <w:tcW w:w="1729" w:type="dxa"/>
            <w:tcMar>
              <w:top w:w="57" w:type="dxa"/>
            </w:tcMar>
          </w:tcPr>
          <w:p w14:paraId="6DA03A02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1730" w:type="dxa"/>
            <w:tcMar>
              <w:top w:w="57" w:type="dxa"/>
            </w:tcMar>
          </w:tcPr>
          <w:p w14:paraId="36DE5A49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1729" w:type="dxa"/>
            <w:tcMar>
              <w:top w:w="57" w:type="dxa"/>
            </w:tcMar>
          </w:tcPr>
          <w:p w14:paraId="0B3A75C5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5188" w:type="dxa"/>
            <w:tcMar>
              <w:top w:w="57" w:type="dxa"/>
            </w:tcMar>
          </w:tcPr>
          <w:p w14:paraId="5CC4B279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</w:tr>
    </w:tbl>
    <w:p w14:paraId="2C4BC9F5" w14:textId="77777777" w:rsidR="00F067F5" w:rsidRPr="00733CA3" w:rsidRDefault="00EF183F" w:rsidP="00EF183F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lastRenderedPageBreak/>
        <w:t xml:space="preserve">What modes of </w:t>
      </w:r>
      <w:r w:rsidR="00F067F5" w:rsidRPr="00733CA3">
        <w:rPr>
          <w:rFonts w:asciiTheme="majorHAnsi" w:hAnsiTheme="majorHAnsi" w:cstheme="majorHAnsi"/>
          <w:b/>
          <w:color w:val="000000"/>
          <w:sz w:val="24"/>
          <w:szCs w:val="24"/>
        </w:rPr>
        <w:t>transport and companies will you use?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972"/>
        <w:gridCol w:w="3402"/>
      </w:tblGrid>
      <w:tr w:rsidR="00F067F5" w:rsidRPr="00733CA3" w14:paraId="42D1360D" w14:textId="77777777" w:rsidTr="00F067F5">
        <w:tc>
          <w:tcPr>
            <w:tcW w:w="2972" w:type="dxa"/>
          </w:tcPr>
          <w:p w14:paraId="728F8A87" w14:textId="77777777" w:rsidR="00F067F5" w:rsidRPr="00733CA3" w:rsidRDefault="00F067F5" w:rsidP="00EF183F">
            <w:pPr>
              <w:spacing w:before="120" w:after="120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Mode of Transport</w:t>
            </w:r>
          </w:p>
        </w:tc>
        <w:tc>
          <w:tcPr>
            <w:tcW w:w="3402" w:type="dxa"/>
          </w:tcPr>
          <w:p w14:paraId="07C244AC" w14:textId="77777777" w:rsidR="00F067F5" w:rsidRPr="00733CA3" w:rsidRDefault="00F067F5" w:rsidP="00EF183F">
            <w:pPr>
              <w:spacing w:before="120" w:after="120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Company</w:t>
            </w:r>
          </w:p>
        </w:tc>
      </w:tr>
      <w:tr w:rsidR="00F067F5" w:rsidRPr="00733CA3" w14:paraId="5E1F2761" w14:textId="77777777" w:rsidTr="00F067F5">
        <w:tc>
          <w:tcPr>
            <w:tcW w:w="2972" w:type="dxa"/>
          </w:tcPr>
          <w:p w14:paraId="6F137A12" w14:textId="77777777" w:rsidR="00F067F5" w:rsidRPr="00733CA3" w:rsidRDefault="00F067F5" w:rsidP="00EF183F">
            <w:pPr>
              <w:spacing w:before="120" w:after="1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93EED36" w14:textId="77777777" w:rsidR="00F067F5" w:rsidRPr="00733CA3" w:rsidRDefault="00F067F5" w:rsidP="00EF183F">
            <w:pPr>
              <w:spacing w:before="120" w:after="1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F067F5" w:rsidRPr="00733CA3" w14:paraId="0073C63B" w14:textId="77777777" w:rsidTr="00F067F5">
        <w:tc>
          <w:tcPr>
            <w:tcW w:w="2972" w:type="dxa"/>
          </w:tcPr>
          <w:p w14:paraId="6C368A41" w14:textId="77777777" w:rsidR="00F067F5" w:rsidRPr="00733CA3" w:rsidRDefault="00F067F5" w:rsidP="00EF183F">
            <w:pPr>
              <w:spacing w:before="120" w:after="1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362CD8A" w14:textId="77777777" w:rsidR="00F067F5" w:rsidRPr="00733CA3" w:rsidRDefault="00F067F5" w:rsidP="00EF183F">
            <w:pPr>
              <w:spacing w:before="120" w:after="1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  <w:tr w:rsidR="00F067F5" w:rsidRPr="00733CA3" w14:paraId="58B9351B" w14:textId="77777777" w:rsidTr="00F067F5">
        <w:tc>
          <w:tcPr>
            <w:tcW w:w="2972" w:type="dxa"/>
          </w:tcPr>
          <w:p w14:paraId="74888784" w14:textId="77777777" w:rsidR="00F067F5" w:rsidRPr="00733CA3" w:rsidRDefault="00F067F5" w:rsidP="00EF183F">
            <w:pPr>
              <w:spacing w:before="120" w:after="1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4C3DB1A" w14:textId="77777777" w:rsidR="00F067F5" w:rsidRPr="00733CA3" w:rsidRDefault="00F067F5" w:rsidP="00EF183F">
            <w:pPr>
              <w:spacing w:before="120" w:after="1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543743A5" w14:textId="2488553D" w:rsidR="00EF183F" w:rsidRPr="00733CA3" w:rsidRDefault="00F37329" w:rsidP="00EF183F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br/>
      </w:r>
      <w:r w:rsidR="00EF183F" w:rsidRPr="00733CA3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>Has the trip been arranged</w:t>
      </w:r>
      <w:r w:rsidR="00A010C3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>?</w:t>
      </w:r>
      <w:r w:rsidR="00EF183F" w:rsidRPr="00733CA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         Via DigiTS/Trips portal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  <w:shd w:val="clear" w:color="auto" w:fill="FFFFFF"/>
          </w:rPr>
          <w:id w:val="1927142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0C3">
            <w:rPr>
              <w:rFonts w:ascii="MS Gothic" w:eastAsia="MS Gothic" w:hAnsi="MS Gothic" w:cstheme="majorHAnsi" w:hint="eastAsia"/>
              <w:color w:val="000000"/>
              <w:sz w:val="24"/>
              <w:szCs w:val="24"/>
              <w:shd w:val="clear" w:color="auto" w:fill="FFFFFF"/>
            </w:rPr>
            <w:t>☐</w:t>
          </w:r>
        </w:sdtContent>
      </w:sdt>
      <w:r w:rsidR="00EF183F" w:rsidRPr="00733CA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ab/>
      </w:r>
      <w:r w:rsidR="00EF183F" w:rsidRPr="00733CA3">
        <w:rPr>
          <w:rFonts w:asciiTheme="majorHAnsi" w:hAnsiTheme="majorHAnsi" w:cstheme="majorHAnsi"/>
          <w:color w:val="000000"/>
          <w:sz w:val="24"/>
          <w:szCs w:val="24"/>
        </w:rPr>
        <w:t>I</w:t>
      </w:r>
      <w:r w:rsidR="00EF183F" w:rsidRPr="00733CA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ndependently</w:t>
      </w:r>
      <w:r w:rsidR="00A010C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  <w:shd w:val="clear" w:color="auto" w:fill="FFFFFF"/>
          </w:rPr>
          <w:id w:val="6827076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0C3">
            <w:rPr>
              <w:rFonts w:ascii="MS Gothic" w:eastAsia="MS Gothic" w:hAnsi="MS Gothic" w:cstheme="majorHAnsi" w:hint="eastAsia"/>
              <w:color w:val="000000"/>
              <w:sz w:val="24"/>
              <w:szCs w:val="24"/>
              <w:shd w:val="clear" w:color="auto" w:fill="FFFFFF"/>
            </w:rPr>
            <w:t>☐</w:t>
          </w:r>
        </w:sdtContent>
      </w:sdt>
      <w:r w:rsidR="00A010C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r w:rsidR="00EF183F" w:rsidRPr="00733CA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br/>
      </w:r>
      <w:r w:rsidR="00EF183F" w:rsidRPr="00733CA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br/>
      </w:r>
      <w:r w:rsidR="00EF183F" w:rsidRPr="00733CA3">
        <w:rPr>
          <w:rFonts w:asciiTheme="majorHAnsi" w:hAnsiTheme="majorHAnsi" w:cstheme="majorHAnsi"/>
          <w:b/>
          <w:color w:val="000000"/>
          <w:sz w:val="24"/>
          <w:szCs w:val="24"/>
        </w:rPr>
        <w:t>Will you be travelling?</w:t>
      </w:r>
      <w:r w:rsidR="00EF183F" w:rsidRPr="00733CA3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A010C3">
        <w:rPr>
          <w:rFonts w:ascii="Segoe UI Symbol" w:hAnsi="Segoe UI Symbol" w:cs="Segoe UI Symbol"/>
          <w:color w:val="000000"/>
          <w:sz w:val="24"/>
          <w:szCs w:val="24"/>
        </w:rPr>
        <w:t xml:space="preserve">     </w:t>
      </w:r>
      <w:r w:rsidR="00EF183F" w:rsidRPr="00733CA3">
        <w:rPr>
          <w:rFonts w:asciiTheme="majorHAnsi" w:hAnsiTheme="majorHAnsi" w:cstheme="majorHAnsi"/>
          <w:color w:val="000000"/>
          <w:sz w:val="24"/>
          <w:szCs w:val="24"/>
        </w:rPr>
        <w:t>Alone</w:t>
      </w:r>
      <w:r w:rsidR="00A010C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9534839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645A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A010C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A010C3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EF183F" w:rsidRPr="00733CA3">
        <w:rPr>
          <w:rFonts w:asciiTheme="majorHAnsi" w:hAnsiTheme="majorHAnsi" w:cstheme="majorHAnsi"/>
          <w:color w:val="000000"/>
          <w:sz w:val="24"/>
          <w:szCs w:val="24"/>
        </w:rPr>
        <w:t>With others</w:t>
      </w:r>
      <w:r w:rsidR="00A010C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04426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10C3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EF183F" w:rsidRPr="00733CA3">
        <w:rPr>
          <w:rFonts w:asciiTheme="majorHAnsi" w:hAnsiTheme="majorHAnsi" w:cstheme="majorHAnsi"/>
          <w:color w:val="000000"/>
          <w:sz w:val="24"/>
          <w:szCs w:val="24"/>
        </w:rPr>
        <w:br/>
      </w:r>
    </w:p>
    <w:p w14:paraId="672AEDED" w14:textId="77777777" w:rsidR="00EF183F" w:rsidRPr="00733CA3" w:rsidRDefault="00EF183F" w:rsidP="00EF183F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theme="majorHAnsi"/>
          <w:b/>
          <w:color w:val="000000"/>
        </w:rPr>
      </w:pPr>
      <w:r w:rsidRPr="00733CA3">
        <w:rPr>
          <w:rFonts w:asciiTheme="majorHAnsi" w:hAnsiTheme="majorHAnsi" w:cstheme="majorHAnsi"/>
          <w:b/>
          <w:color w:val="000000"/>
        </w:rPr>
        <w:t>Details of any nationals you will be staying with while overseas:</w:t>
      </w:r>
    </w:p>
    <w:tbl>
      <w:tblPr>
        <w:tblW w:w="10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76"/>
      </w:tblGrid>
      <w:tr w:rsidR="00EF183F" w:rsidRPr="00733CA3" w14:paraId="30A1EB50" w14:textId="77777777" w:rsidTr="00F067F5">
        <w:trPr>
          <w:trHeight w:val="1095"/>
        </w:trPr>
        <w:tc>
          <w:tcPr>
            <w:tcW w:w="10376" w:type="dxa"/>
            <w:tcMar>
              <w:top w:w="57" w:type="dxa"/>
            </w:tcMar>
          </w:tcPr>
          <w:p w14:paraId="74F686E5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</w:tr>
    </w:tbl>
    <w:p w14:paraId="4ECD3A19" w14:textId="77777777" w:rsidR="00EF183F" w:rsidRPr="00733CA3" w:rsidRDefault="00EF48C6" w:rsidP="00EF48C6">
      <w:pPr>
        <w:pStyle w:val="NormalWeb"/>
        <w:spacing w:before="0" w:beforeAutospacing="0" w:after="240" w:afterAutospacing="0"/>
        <w:textAlignment w:val="baseline"/>
        <w:rPr>
          <w:rFonts w:asciiTheme="majorHAnsi" w:hAnsiTheme="majorHAnsi" w:cstheme="majorHAnsi"/>
          <w:b/>
          <w:color w:val="000000"/>
        </w:rPr>
      </w:pPr>
      <w:r w:rsidRPr="00733CA3">
        <w:rPr>
          <w:rFonts w:asciiTheme="majorHAnsi" w:hAnsiTheme="majorHAnsi" w:cstheme="majorHAnsi"/>
          <w:color w:val="000000"/>
        </w:rPr>
        <w:br/>
      </w:r>
      <w:r w:rsidRPr="00733CA3">
        <w:rPr>
          <w:rFonts w:asciiTheme="majorHAnsi" w:hAnsiTheme="majorHAnsi" w:cstheme="majorHAnsi"/>
          <w:b/>
          <w:color w:val="000000"/>
        </w:rPr>
        <w:t xml:space="preserve">Details of any sensitive documents you will be carrying, </w:t>
      </w:r>
      <w:r w:rsidR="00F37329" w:rsidRPr="00733CA3">
        <w:rPr>
          <w:rFonts w:asciiTheme="majorHAnsi" w:hAnsiTheme="majorHAnsi" w:cstheme="majorHAnsi"/>
          <w:b/>
          <w:color w:val="000000"/>
        </w:rPr>
        <w:t xml:space="preserve">or </w:t>
      </w:r>
      <w:r w:rsidRPr="00733CA3">
        <w:rPr>
          <w:rFonts w:asciiTheme="majorHAnsi" w:hAnsiTheme="majorHAnsi" w:cstheme="majorHAnsi"/>
          <w:b/>
          <w:color w:val="000000"/>
        </w:rPr>
        <w:t>accessing via your devices while you are overseas:</w:t>
      </w:r>
    </w:p>
    <w:tbl>
      <w:tblPr>
        <w:tblW w:w="10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76"/>
      </w:tblGrid>
      <w:tr w:rsidR="00EF183F" w:rsidRPr="00733CA3" w14:paraId="0F7F9420" w14:textId="77777777" w:rsidTr="002316AE">
        <w:trPr>
          <w:trHeight w:val="1134"/>
        </w:trPr>
        <w:tc>
          <w:tcPr>
            <w:tcW w:w="10376" w:type="dxa"/>
            <w:tcMar>
              <w:top w:w="57" w:type="dxa"/>
            </w:tcMar>
          </w:tcPr>
          <w:p w14:paraId="323AA959" w14:textId="77777777" w:rsidR="00EF183F" w:rsidRPr="00733CA3" w:rsidRDefault="00EF183F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</w:tr>
    </w:tbl>
    <w:p w14:paraId="2C624C78" w14:textId="77777777" w:rsidR="00F067F5" w:rsidRPr="00733CA3" w:rsidRDefault="00F067F5" w:rsidP="00F067F5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80" w:after="6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t>ICT network</w:t>
      </w:r>
      <w:r w:rsidR="00F37329" w:rsidRPr="00733CA3">
        <w:rPr>
          <w:rFonts w:asciiTheme="majorHAnsi" w:hAnsiTheme="majorHAnsi" w:cstheme="majorHAnsi"/>
          <w:color w:val="000000"/>
          <w:sz w:val="24"/>
          <w:szCs w:val="24"/>
        </w:rPr>
        <w:t>: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ab/>
        <w:t>DOM1</w:t>
      </w:r>
      <w:r w:rsidR="00661D0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5951627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D0A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Pr="00733CA3">
        <w:rPr>
          <w:rFonts w:asciiTheme="majorHAnsi" w:hAnsiTheme="majorHAnsi" w:cstheme="majorHAnsi"/>
          <w:color w:val="000000"/>
          <w:sz w:val="24"/>
          <w:szCs w:val="24"/>
        </w:rPr>
        <w:tab/>
        <w:t>Quantum</w:t>
      </w:r>
      <w:r w:rsidR="00661D0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071662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D0A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661D0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661D0A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 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>Other</w:t>
      </w:r>
      <w:r w:rsidR="00661D0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0927064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61D0A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515"/>
        <w:gridCol w:w="4562"/>
        <w:gridCol w:w="2412"/>
      </w:tblGrid>
      <w:tr w:rsidR="00F067F5" w:rsidRPr="00733CA3" w14:paraId="0255B60E" w14:textId="77777777" w:rsidTr="00661D0A">
        <w:trPr>
          <w:trHeight w:val="454"/>
        </w:trPr>
        <w:tc>
          <w:tcPr>
            <w:tcW w:w="3515" w:type="dxa"/>
            <w:tcBorders>
              <w:right w:val="single" w:sz="4" w:space="0" w:color="000000"/>
            </w:tcBorders>
            <w:vAlign w:val="center"/>
          </w:tcPr>
          <w:p w14:paraId="521C5DF3" w14:textId="77777777" w:rsidR="00F067F5" w:rsidRPr="00733CA3" w:rsidRDefault="00F37329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4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Other:</w:t>
            </w:r>
          </w:p>
        </w:tc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D229F" w14:textId="77777777" w:rsidR="00F067F5" w:rsidRPr="00733CA3" w:rsidRDefault="00F067F5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2412" w:type="dxa"/>
            <w:tcBorders>
              <w:left w:val="single" w:sz="4" w:space="0" w:color="000000"/>
            </w:tcBorders>
            <w:vAlign w:val="center"/>
          </w:tcPr>
          <w:p w14:paraId="1B360475" w14:textId="77777777" w:rsidR="00F067F5" w:rsidRPr="00733CA3" w:rsidRDefault="00F067F5" w:rsidP="00231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2D35D762" w14:textId="77777777" w:rsidR="00661D0A" w:rsidRDefault="00661D0A" w:rsidP="00661D0A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14:paraId="05948919" w14:textId="77777777" w:rsidR="00F37329" w:rsidRPr="00733CA3" w:rsidRDefault="00F37329" w:rsidP="00661D0A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t>Make / type of equipment you’ll be taking</w:t>
      </w:r>
      <w:r w:rsidR="00661D0A">
        <w:rPr>
          <w:rFonts w:asciiTheme="majorHAnsi" w:hAnsiTheme="majorHAnsi" w:cstheme="majorHAnsi"/>
          <w:b/>
          <w:color w:val="000000"/>
          <w:sz w:val="24"/>
          <w:szCs w:val="24"/>
        </w:rPr>
        <w:t>:</w:t>
      </w: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5287"/>
        <w:gridCol w:w="5202"/>
      </w:tblGrid>
      <w:tr w:rsidR="00F37329" w:rsidRPr="00733CA3" w14:paraId="72525C3A" w14:textId="77777777" w:rsidTr="00FA56CC">
        <w:trPr>
          <w:trHeight w:val="454"/>
        </w:trPr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C3AEE" w14:textId="77777777" w:rsidR="00F37329" w:rsidRPr="00733CA3" w:rsidRDefault="00F37329" w:rsidP="00FA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3459" w:type="dxa"/>
            <w:tcBorders>
              <w:left w:val="single" w:sz="4" w:space="0" w:color="000000"/>
            </w:tcBorders>
            <w:vAlign w:val="center"/>
          </w:tcPr>
          <w:p w14:paraId="234D94CE" w14:textId="77777777" w:rsidR="00F37329" w:rsidRPr="00733CA3" w:rsidRDefault="00F37329" w:rsidP="00FA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5CA92284" w14:textId="77777777" w:rsidR="00EE56C4" w:rsidRDefault="00EE56C4" w:rsidP="00661D0A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14:paraId="5F9E0F1F" w14:textId="77777777" w:rsidR="00F37329" w:rsidRPr="00661D0A" w:rsidRDefault="00F37329" w:rsidP="00661D0A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661D0A">
        <w:rPr>
          <w:rFonts w:asciiTheme="majorHAnsi" w:hAnsiTheme="majorHAnsi" w:cstheme="majorHAnsi"/>
          <w:b/>
          <w:color w:val="000000"/>
          <w:sz w:val="24"/>
          <w:szCs w:val="24"/>
        </w:rPr>
        <w:t>Asset / tag details (found on label of your devices</w:t>
      </w:r>
      <w:r w:rsidR="00661D0A">
        <w:rPr>
          <w:rFonts w:asciiTheme="majorHAnsi" w:hAnsiTheme="majorHAnsi" w:cstheme="majorHAnsi"/>
          <w:b/>
          <w:color w:val="000000"/>
          <w:sz w:val="24"/>
          <w:szCs w:val="24"/>
        </w:rPr>
        <w:t>, or if missing your phone number</w:t>
      </w:r>
      <w:r w:rsidRPr="00661D0A">
        <w:rPr>
          <w:rFonts w:asciiTheme="majorHAnsi" w:hAnsiTheme="majorHAnsi" w:cstheme="majorHAnsi"/>
          <w:b/>
          <w:color w:val="000000"/>
          <w:sz w:val="24"/>
          <w:szCs w:val="24"/>
        </w:rPr>
        <w:t>):</w:t>
      </w: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5287"/>
        <w:gridCol w:w="5202"/>
      </w:tblGrid>
      <w:tr w:rsidR="00F37329" w:rsidRPr="00733CA3" w14:paraId="003392E2" w14:textId="77777777" w:rsidTr="00FA56CC">
        <w:trPr>
          <w:trHeight w:val="454"/>
        </w:trPr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70B0D" w14:textId="77777777" w:rsidR="00F37329" w:rsidRPr="00733CA3" w:rsidRDefault="00F37329" w:rsidP="00FA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</w:p>
        </w:tc>
        <w:tc>
          <w:tcPr>
            <w:tcW w:w="3459" w:type="dxa"/>
            <w:tcBorders>
              <w:left w:val="single" w:sz="4" w:space="0" w:color="000000"/>
            </w:tcBorders>
            <w:vAlign w:val="center"/>
          </w:tcPr>
          <w:p w14:paraId="022FD60E" w14:textId="77777777" w:rsidR="00F37329" w:rsidRPr="00733CA3" w:rsidRDefault="00F37329" w:rsidP="00FA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559699A1" w14:textId="77777777" w:rsidR="00661D0A" w:rsidRPr="00733CA3" w:rsidRDefault="00F37329" w:rsidP="00F37329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t>Reason for needing IT access while abroad:</w:t>
      </w: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351"/>
        <w:gridCol w:w="1138"/>
      </w:tblGrid>
      <w:tr w:rsidR="00F37329" w:rsidRPr="00733CA3" w14:paraId="770CA2E3" w14:textId="77777777" w:rsidTr="00F37329">
        <w:trPr>
          <w:trHeight w:val="454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0A8CD" w14:textId="77777777" w:rsidR="00F37329" w:rsidRDefault="00F37329" w:rsidP="00FA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     </w:t>
            </w: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br/>
            </w:r>
            <w:r w:rsidRPr="00733CA3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br/>
            </w:r>
          </w:p>
          <w:p w14:paraId="01A87899" w14:textId="77777777" w:rsidR="00733CA3" w:rsidRPr="00733CA3" w:rsidRDefault="00733CA3" w:rsidP="00FA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  <w:tcBorders>
              <w:left w:val="single" w:sz="4" w:space="0" w:color="000000"/>
            </w:tcBorders>
            <w:vAlign w:val="center"/>
          </w:tcPr>
          <w:p w14:paraId="37273AEF" w14:textId="77777777" w:rsidR="00F37329" w:rsidRPr="00733CA3" w:rsidRDefault="00F37329" w:rsidP="00FA5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3AD1CF62" w14:textId="77777777" w:rsidR="00EF183F" w:rsidRPr="00733CA3" w:rsidRDefault="00EF183F" w:rsidP="00F37329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lastRenderedPageBreak/>
        <w:t>Is the visa application or any conditions attached to it likely to draw attention to you or your place of work?</w:t>
      </w:r>
    </w:p>
    <w:p w14:paraId="1E0DB241" w14:textId="77777777" w:rsidR="00F37329" w:rsidRPr="00733CA3" w:rsidRDefault="00EF183F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Yes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21148890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56C4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                No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16515596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56C4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              Unsure</w:t>
      </w:r>
      <w:r w:rsidR="00EE56C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11327565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56C4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</w:p>
    <w:p w14:paraId="11E35129" w14:textId="77777777" w:rsidR="00C63ECD" w:rsidRDefault="00733CA3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eastAsia="Times New Roman"/>
          <w:color w:val="3C3C3B"/>
          <w:sz w:val="24"/>
          <w:szCs w:val="24"/>
        </w:rPr>
      </w:pPr>
      <w:r>
        <w:rPr>
          <w:rFonts w:asciiTheme="majorHAnsi" w:hAnsiTheme="majorHAnsi" w:cstheme="majorHAnsi"/>
          <w:b/>
          <w:color w:val="000000"/>
          <w:sz w:val="24"/>
          <w:szCs w:val="24"/>
        </w:rPr>
        <w:br/>
      </w:r>
      <w:r w:rsidR="00F37329" w:rsidRPr="00733CA3">
        <w:rPr>
          <w:rFonts w:asciiTheme="majorHAnsi" w:hAnsiTheme="majorHAnsi" w:cstheme="majorHAnsi"/>
          <w:b/>
          <w:color w:val="000000"/>
          <w:sz w:val="24"/>
          <w:szCs w:val="24"/>
        </w:rPr>
        <w:t>Proposed method of connecting to M</w:t>
      </w:r>
      <w:r w:rsidR="00BD044A">
        <w:rPr>
          <w:rFonts w:asciiTheme="majorHAnsi" w:hAnsiTheme="majorHAnsi" w:cstheme="majorHAnsi"/>
          <w:b/>
          <w:color w:val="000000"/>
          <w:sz w:val="24"/>
          <w:szCs w:val="24"/>
        </w:rPr>
        <w:t>o</w:t>
      </w:r>
      <w:r w:rsidR="00F37329" w:rsidRPr="00733CA3">
        <w:rPr>
          <w:rFonts w:asciiTheme="majorHAnsi" w:hAnsiTheme="majorHAnsi" w:cstheme="majorHAnsi"/>
          <w:b/>
          <w:color w:val="000000"/>
          <w:sz w:val="24"/>
          <w:szCs w:val="24"/>
        </w:rPr>
        <w:t>J network:</w:t>
      </w:r>
      <w:r w:rsidR="00F37329"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F37329" w:rsidRPr="00733CA3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F37329" w:rsidRPr="00733CA3">
        <w:rPr>
          <w:rFonts w:asciiTheme="majorHAnsi" w:hAnsiTheme="majorHAnsi" w:cstheme="majorHAnsi"/>
          <w:color w:val="000000"/>
          <w:sz w:val="24"/>
          <w:szCs w:val="24"/>
        </w:rPr>
        <w:br/>
        <w:t xml:space="preserve">Secure Wi-Fi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802531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15BF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  <w:r w:rsidR="00EE56C4">
        <w:rPr>
          <w:rFonts w:asciiTheme="majorHAnsi" w:hAnsiTheme="majorHAnsi" w:cstheme="majorHAnsi"/>
          <w:color w:val="000000"/>
          <w:sz w:val="24"/>
          <w:szCs w:val="24"/>
        </w:rPr>
        <w:t xml:space="preserve">(NOT </w:t>
      </w:r>
      <w:r w:rsidR="00EE56C4">
        <w:rPr>
          <w:rFonts w:eastAsia="Times New Roman"/>
          <w:color w:val="3C3C3B"/>
          <w:sz w:val="24"/>
          <w:szCs w:val="24"/>
        </w:rPr>
        <w:t>hotel/conference centre/airport/station etc.)</w:t>
      </w:r>
      <w:r w:rsidR="00C63ECD">
        <w:rPr>
          <w:rFonts w:eastAsia="Times New Roman"/>
          <w:color w:val="3C3C3B"/>
          <w:sz w:val="24"/>
          <w:szCs w:val="24"/>
        </w:rPr>
        <w:t xml:space="preserve"> </w:t>
      </w:r>
    </w:p>
    <w:p w14:paraId="0E7C1E50" w14:textId="58D24258" w:rsidR="00EE56C4" w:rsidRDefault="00F37329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Mobile </w:t>
      </w:r>
      <w:r w:rsidR="00C63ECD">
        <w:rPr>
          <w:rFonts w:asciiTheme="majorHAnsi" w:hAnsiTheme="majorHAnsi" w:cstheme="majorHAnsi"/>
          <w:color w:val="000000"/>
          <w:sz w:val="24"/>
          <w:szCs w:val="24"/>
        </w:rPr>
        <w:t xml:space="preserve">– 3G/4G/5G 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>data</w:t>
      </w:r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21356359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15BF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</w:p>
    <w:tbl>
      <w:tblPr>
        <w:tblpPr w:leftFromText="180" w:rightFromText="180" w:vertAnchor="text" w:horzAnchor="page" w:tblpX="3916" w:tblpY="60"/>
        <w:tblW w:w="5872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399"/>
        <w:gridCol w:w="2473"/>
      </w:tblGrid>
      <w:tr w:rsidR="00FE15BF" w:rsidRPr="00733CA3" w14:paraId="098A33C6" w14:textId="77777777" w:rsidTr="00FE15BF">
        <w:trPr>
          <w:trHeight w:val="529"/>
        </w:trPr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3AD77" w14:textId="77777777" w:rsidR="00FE15BF" w:rsidRPr="00733CA3" w:rsidRDefault="00FE15BF" w:rsidP="00FE1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2473" w:type="dxa"/>
            <w:tcBorders>
              <w:left w:val="single" w:sz="4" w:space="0" w:color="000000"/>
            </w:tcBorders>
            <w:vAlign w:val="center"/>
          </w:tcPr>
          <w:p w14:paraId="0442963C" w14:textId="77777777" w:rsidR="00FE15BF" w:rsidRPr="00733CA3" w:rsidRDefault="00FE15BF" w:rsidP="00FE1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14:paraId="15F0DA58" w14:textId="15481292" w:rsidR="00EE56C4" w:rsidRPr="00733CA3" w:rsidRDefault="00F37329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Other (please state)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4154762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B3C7B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EE56C4"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</w:p>
    <w:p w14:paraId="53F52A46" w14:textId="77777777" w:rsidR="00FE15BF" w:rsidRDefault="00F37329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33CA3">
        <w:rPr>
          <w:rFonts w:asciiTheme="majorHAnsi" w:hAnsiTheme="majorHAnsi" w:cstheme="majorHAnsi"/>
          <w:color w:val="000000"/>
          <w:sz w:val="24"/>
          <w:szCs w:val="24"/>
        </w:rPr>
        <w:br/>
      </w:r>
    </w:p>
    <w:p w14:paraId="7F63A421" w14:textId="5959983C" w:rsidR="00F37329" w:rsidRDefault="00F37329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Style w:val="Hyperlink"/>
          <w:rFonts w:asciiTheme="majorHAnsi" w:hAnsiTheme="majorHAnsi" w:cstheme="majorHAnsi"/>
          <w:sz w:val="24"/>
          <w:szCs w:val="24"/>
        </w:rPr>
      </w:pPr>
      <w:r w:rsidRPr="00733CA3">
        <w:rPr>
          <w:rFonts w:asciiTheme="majorHAnsi" w:hAnsiTheme="majorHAnsi" w:cstheme="majorHAnsi"/>
          <w:b/>
          <w:color w:val="000000"/>
          <w:sz w:val="24"/>
          <w:szCs w:val="24"/>
        </w:rPr>
        <w:t>Do you have written approval from your line manager for this trip?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 (if so, please attach with this form).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Yes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6911153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15BF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733CA3">
        <w:rPr>
          <w:rFonts w:asciiTheme="majorHAnsi" w:hAnsiTheme="majorHAnsi" w:cstheme="majorHAnsi"/>
          <w:color w:val="000000"/>
          <w:sz w:val="24"/>
          <w:szCs w:val="24"/>
        </w:rPr>
        <w:t xml:space="preserve">        </w:t>
      </w:r>
      <w:r w:rsidR="00FE15BF">
        <w:rPr>
          <w:rFonts w:ascii="Segoe UI Symbol" w:hAnsi="Segoe UI Symbol" w:cs="Segoe UI Symbol"/>
          <w:color w:val="000000"/>
          <w:sz w:val="24"/>
          <w:szCs w:val="24"/>
        </w:rPr>
        <w:t xml:space="preserve">  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 xml:space="preserve">No (please </w:t>
      </w:r>
      <w:r w:rsidR="00733CA3">
        <w:rPr>
          <w:rFonts w:asciiTheme="majorHAnsi" w:hAnsiTheme="majorHAnsi" w:cstheme="majorHAnsi"/>
          <w:color w:val="000000"/>
          <w:sz w:val="24"/>
          <w:szCs w:val="24"/>
        </w:rPr>
        <w:t>obtain</w:t>
      </w:r>
      <w:r w:rsidRPr="00733CA3">
        <w:rPr>
          <w:rFonts w:asciiTheme="majorHAnsi" w:hAnsiTheme="majorHAnsi" w:cstheme="majorHAnsi"/>
          <w:color w:val="000000"/>
          <w:sz w:val="24"/>
          <w:szCs w:val="24"/>
        </w:rPr>
        <w:t>)</w:t>
      </w:r>
      <w:r w:rsidR="00FE15B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color w:val="000000"/>
            <w:sz w:val="24"/>
            <w:szCs w:val="24"/>
          </w:rPr>
          <w:id w:val="-1131388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E15BF">
            <w:rPr>
              <w:rFonts w:ascii="MS Gothic" w:eastAsia="MS Gothic" w:hAnsi="MS Gothic" w:cstheme="majorHAnsi" w:hint="eastAsia"/>
              <w:color w:val="000000"/>
              <w:sz w:val="24"/>
              <w:szCs w:val="24"/>
            </w:rPr>
            <w:t>☐</w:t>
          </w:r>
        </w:sdtContent>
      </w:sdt>
      <w:r w:rsidR="00733CA3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733CA3">
        <w:rPr>
          <w:rFonts w:asciiTheme="majorHAnsi" w:hAnsiTheme="majorHAnsi" w:cstheme="majorHAnsi"/>
          <w:color w:val="000000"/>
          <w:sz w:val="24"/>
          <w:szCs w:val="24"/>
        </w:rPr>
        <w:br/>
        <w:t xml:space="preserve">Please submit your completed form to </w:t>
      </w:r>
      <w:hyperlink r:id="rId13" w:history="1">
        <w:r w:rsidR="00733CA3" w:rsidRPr="00794782">
          <w:rPr>
            <w:rStyle w:val="Hyperlink"/>
            <w:rFonts w:asciiTheme="majorHAnsi" w:hAnsiTheme="majorHAnsi" w:cstheme="majorHAnsi"/>
            <w:sz w:val="24"/>
            <w:szCs w:val="24"/>
          </w:rPr>
          <w:t>security@justice.gov.uk</w:t>
        </w:r>
      </w:hyperlink>
    </w:p>
    <w:p w14:paraId="5D321DA5" w14:textId="66A839B3" w:rsidR="002E1F14" w:rsidRPr="002E1F14" w:rsidRDefault="002E1F14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b/>
          <w:color w:val="000000"/>
        </w:rPr>
      </w:pPr>
    </w:p>
    <w:p w14:paraId="5EBA8468" w14:textId="347677B4" w:rsidR="002E1F14" w:rsidRPr="002E1F14" w:rsidRDefault="002E1F14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b/>
          <w:color w:val="000000"/>
        </w:rPr>
      </w:pPr>
    </w:p>
    <w:p w14:paraId="3FDAF9C6" w14:textId="252F52B6" w:rsidR="002E1F14" w:rsidRPr="002E1F14" w:rsidRDefault="002E1F14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b/>
          <w:color w:val="000000"/>
        </w:rPr>
      </w:pPr>
      <w:r w:rsidRPr="002E1F14">
        <w:rPr>
          <w:b/>
          <w:color w:val="000000"/>
        </w:rPr>
        <w:t>OST Approval Section</w:t>
      </w:r>
    </w:p>
    <w:p w14:paraId="3A2C9691" w14:textId="12D9C39C" w:rsidR="002E1F14" w:rsidRDefault="00BD044A" w:rsidP="002E1F14">
      <w:pPr>
        <w:pStyle w:val="Maintext"/>
        <w:tabs>
          <w:tab w:val="left" w:pos="3572"/>
          <w:tab w:val="left" w:pos="5302"/>
          <w:tab w:val="left" w:pos="7031"/>
          <w:tab w:val="left" w:pos="8760"/>
        </w:tabs>
        <w:spacing w:before="300" w:after="120"/>
      </w:pPr>
      <w:r>
        <w:t xml:space="preserve"> </w:t>
      </w:r>
      <w:r w:rsidR="002E1F14">
        <w:t>MoJ OST</w:t>
      </w:r>
      <w:r w:rsidR="002E1F14" w:rsidRPr="00AB0E73">
        <w:t xml:space="preserve"> </w:t>
      </w:r>
      <w:r w:rsidR="002E1F14">
        <w:t>a</w:t>
      </w:r>
      <w:r w:rsidR="002E1F14" w:rsidRPr="00AB0E73">
        <w:t>pproved</w:t>
      </w:r>
      <w:r w:rsidR="002E1F14">
        <w:t>?</w:t>
      </w:r>
      <w:r w:rsidR="002E1F14">
        <w:tab/>
        <w:t xml:space="preserve">Yes </w:t>
      </w:r>
      <w:sdt>
        <w:sdtPr>
          <w:id w:val="12573296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2E1F14">
        <w:tab/>
        <w:t xml:space="preserve">No </w:t>
      </w:r>
      <w:sdt>
        <w:sdtPr>
          <w:id w:val="-10719729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F14">
            <w:rPr>
              <w:rFonts w:ascii="MS Gothic" w:eastAsia="MS Gothic" w:hAnsi="MS Gothic" w:hint="eastAsia"/>
            </w:rPr>
            <w:t>☐</w:t>
          </w:r>
        </w:sdtContent>
      </w:sdt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41"/>
        <w:gridCol w:w="6948"/>
      </w:tblGrid>
      <w:tr w:rsidR="00BD044A" w:rsidRPr="001A53FC" w14:paraId="480A4EC5" w14:textId="77777777" w:rsidTr="00BD044A">
        <w:trPr>
          <w:cantSplit/>
          <w:trHeight w:val="454"/>
        </w:trPr>
        <w:tc>
          <w:tcPr>
            <w:tcW w:w="354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831429C" w14:textId="77777777" w:rsidR="00BD044A" w:rsidRDefault="00BD044A" w:rsidP="005F1DF0">
            <w:pPr>
              <w:pStyle w:val="Maintext"/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Reason for rejected request</w:t>
            </w:r>
          </w:p>
          <w:p w14:paraId="285AA990" w14:textId="0D8FCDE6" w:rsidR="00BD044A" w:rsidRPr="001A53FC" w:rsidRDefault="00BD044A" w:rsidP="005F1DF0">
            <w:pPr>
              <w:pStyle w:val="Maintext"/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(if relevant)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7D45A" w14:textId="77777777" w:rsidR="00BD044A" w:rsidRPr="001A53FC" w:rsidRDefault="00BD044A" w:rsidP="005F1DF0">
            <w:pPr>
              <w:pStyle w:val="Maintext"/>
              <w:spacing w:after="0"/>
              <w:rPr>
                <w:rFonts w:eastAsia="Calibri"/>
              </w:rPr>
            </w:pPr>
          </w:p>
        </w:tc>
      </w:tr>
    </w:tbl>
    <w:p w14:paraId="1FDE25BE" w14:textId="77777777" w:rsidR="00BD044A" w:rsidRPr="006B3C7B" w:rsidRDefault="00BD044A" w:rsidP="006B3C7B">
      <w:pPr>
        <w:pStyle w:val="Maintext"/>
        <w:tabs>
          <w:tab w:val="left" w:pos="3572"/>
          <w:tab w:val="left" w:pos="5302"/>
          <w:tab w:val="left" w:pos="7031"/>
          <w:tab w:val="left" w:pos="8760"/>
        </w:tabs>
        <w:spacing w:after="0"/>
        <w:rPr>
          <w:sz w:val="6"/>
          <w:szCs w:val="6"/>
        </w:rPr>
      </w:pPr>
    </w:p>
    <w:tbl>
      <w:tblPr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15"/>
        <w:gridCol w:w="2578"/>
      </w:tblGrid>
      <w:tr w:rsidR="002E1F14" w:rsidRPr="00B7531E" w14:paraId="55DBD9B1" w14:textId="77777777" w:rsidTr="00BD044A">
        <w:trPr>
          <w:cantSplit/>
          <w:trHeight w:val="454"/>
        </w:trPr>
        <w:tc>
          <w:tcPr>
            <w:tcW w:w="351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B9902A1" w14:textId="4050E1D7" w:rsidR="002E1F14" w:rsidRPr="001A53FC" w:rsidRDefault="002E1F14" w:rsidP="005F1DF0">
            <w:pPr>
              <w:pStyle w:val="Maintext"/>
              <w:spacing w:after="0"/>
              <w:rPr>
                <w:rFonts w:eastAsia="Calibri"/>
              </w:rPr>
            </w:pPr>
            <w:r w:rsidRPr="001A53FC">
              <w:rPr>
                <w:rFonts w:eastAsia="Calibri"/>
              </w:rPr>
              <w:t xml:space="preserve">Name of </w:t>
            </w:r>
            <w:r>
              <w:rPr>
                <w:rFonts w:eastAsia="Calibri"/>
              </w:rPr>
              <w:t>a</w:t>
            </w:r>
            <w:r w:rsidR="006B3C7B">
              <w:rPr>
                <w:rFonts w:eastAsia="Calibri"/>
              </w:rPr>
              <w:t>ssessor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6BF0B" w14:textId="35A0D273" w:rsidR="002E1F14" w:rsidRPr="001A53FC" w:rsidRDefault="002E1F14" w:rsidP="005F1DF0">
            <w:pPr>
              <w:pStyle w:val="Maintext"/>
              <w:spacing w:after="0"/>
              <w:rPr>
                <w:rFonts w:eastAsia="Calibri"/>
              </w:rPr>
            </w:pPr>
          </w:p>
        </w:tc>
      </w:tr>
    </w:tbl>
    <w:p w14:paraId="6E3B4D30" w14:textId="77777777" w:rsidR="002E1F14" w:rsidRDefault="002E1F14" w:rsidP="002E1F14">
      <w:pPr>
        <w:pStyle w:val="spacer"/>
      </w:pPr>
    </w:p>
    <w:tbl>
      <w:tblPr>
        <w:tblW w:w="10489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15"/>
        <w:gridCol w:w="2578"/>
        <w:gridCol w:w="4396"/>
      </w:tblGrid>
      <w:tr w:rsidR="002E1F14" w:rsidRPr="00B7531E" w14:paraId="4583844C" w14:textId="77777777" w:rsidTr="006B3C7B">
        <w:trPr>
          <w:cantSplit/>
          <w:trHeight w:val="454"/>
        </w:trPr>
        <w:tc>
          <w:tcPr>
            <w:tcW w:w="351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40D2E3C" w14:textId="3680D3EB" w:rsidR="002E1F14" w:rsidRPr="001A53FC" w:rsidRDefault="006B3C7B" w:rsidP="005F1DF0">
            <w:pPr>
              <w:pStyle w:val="Maintext"/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Role of assessor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3A11E" w14:textId="43C9F3F5" w:rsidR="00BD044A" w:rsidRPr="001A53FC" w:rsidRDefault="00BD044A" w:rsidP="005F1DF0">
            <w:pPr>
              <w:pStyle w:val="Maintext"/>
              <w:spacing w:after="0"/>
              <w:rPr>
                <w:rFonts w:eastAsia="Calibri"/>
              </w:rPr>
            </w:pPr>
          </w:p>
        </w:tc>
        <w:tc>
          <w:tcPr>
            <w:tcW w:w="439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38D656" w14:textId="77777777" w:rsidR="002E1F14" w:rsidRPr="001A53FC" w:rsidRDefault="002E1F14" w:rsidP="005F1DF0">
            <w:pPr>
              <w:pStyle w:val="Maintext"/>
              <w:spacing w:after="0"/>
              <w:rPr>
                <w:rFonts w:eastAsia="Calibri"/>
              </w:rPr>
            </w:pPr>
          </w:p>
        </w:tc>
      </w:tr>
    </w:tbl>
    <w:p w14:paraId="61773664" w14:textId="77777777" w:rsidR="002E1F14" w:rsidRPr="00AB0E73" w:rsidRDefault="002E1F14" w:rsidP="002E1F14">
      <w:pPr>
        <w:pStyle w:val="spacer"/>
      </w:pPr>
    </w:p>
    <w:tbl>
      <w:tblPr>
        <w:tblW w:w="6093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15"/>
        <w:gridCol w:w="2578"/>
      </w:tblGrid>
      <w:tr w:rsidR="002E1F14" w:rsidRPr="00B7531E" w14:paraId="5B98B83A" w14:textId="77777777" w:rsidTr="006B3C7B">
        <w:trPr>
          <w:cantSplit/>
          <w:trHeight w:val="402"/>
        </w:trPr>
        <w:tc>
          <w:tcPr>
            <w:tcW w:w="3515" w:type="dxa"/>
            <w:tcBorders>
              <w:right w:val="single" w:sz="4" w:space="0" w:color="auto"/>
            </w:tcBorders>
            <w:shd w:val="clear" w:color="auto" w:fill="auto"/>
            <w:tcMar>
              <w:top w:w="57" w:type="dxa"/>
            </w:tcMar>
          </w:tcPr>
          <w:p w14:paraId="356E91EA" w14:textId="2BD95E9B" w:rsidR="002E1F14" w:rsidRPr="001A53FC" w:rsidRDefault="00BD044A" w:rsidP="005F1DF0">
            <w:pPr>
              <w:pStyle w:val="Maintext"/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Date of decision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</w:tcMar>
          </w:tcPr>
          <w:p w14:paraId="6DE093F3" w14:textId="07B50166" w:rsidR="002E1F14" w:rsidRPr="001A53FC" w:rsidRDefault="002E1F14" w:rsidP="005F1DF0">
            <w:pPr>
              <w:pStyle w:val="Maintext"/>
              <w:spacing w:after="0"/>
              <w:rPr>
                <w:rFonts w:eastAsia="Calibri"/>
              </w:rPr>
            </w:pPr>
          </w:p>
        </w:tc>
      </w:tr>
    </w:tbl>
    <w:p w14:paraId="36E63FDB" w14:textId="77777777" w:rsidR="002E1F14" w:rsidRDefault="002E1F14" w:rsidP="00F37329">
      <w:pPr>
        <w:pBdr>
          <w:top w:val="nil"/>
          <w:left w:val="nil"/>
          <w:bottom w:val="nil"/>
          <w:right w:val="nil"/>
          <w:between w:val="nil"/>
        </w:pBdr>
        <w:tabs>
          <w:tab w:val="left" w:pos="3572"/>
          <w:tab w:val="left" w:pos="5302"/>
          <w:tab w:val="left" w:pos="7031"/>
          <w:tab w:val="left" w:pos="8760"/>
        </w:tabs>
        <w:spacing w:before="120"/>
        <w:rPr>
          <w:rFonts w:asciiTheme="majorHAnsi" w:hAnsiTheme="majorHAnsi" w:cstheme="majorHAnsi"/>
          <w:color w:val="000000"/>
          <w:sz w:val="24"/>
          <w:szCs w:val="24"/>
        </w:rPr>
      </w:pPr>
    </w:p>
    <w:p w14:paraId="2C9C8AFD" w14:textId="77777777" w:rsidR="00EF183F" w:rsidRDefault="00EF183F" w:rsidP="00EF18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"/>
          <w:szCs w:val="2"/>
        </w:rPr>
      </w:pPr>
    </w:p>
    <w:sectPr w:rsidR="00EF183F" w:rsidSect="00F507D8">
      <w:headerReference w:type="default" r:id="rId14"/>
      <w:footerReference w:type="default" r:id="rId15"/>
      <w:headerReference w:type="first" r:id="rId16"/>
      <w:pgSz w:w="11906" w:h="16838" w:code="9"/>
      <w:pgMar w:top="1134" w:right="1134" w:bottom="1134" w:left="1134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908C2" w14:textId="77777777" w:rsidR="002A739E" w:rsidRDefault="002A739E" w:rsidP="00B91315">
      <w:r>
        <w:separator/>
      </w:r>
    </w:p>
  </w:endnote>
  <w:endnote w:type="continuationSeparator" w:id="0">
    <w:p w14:paraId="5F5D2CD4" w14:textId="77777777" w:rsidR="002A739E" w:rsidRDefault="002A739E" w:rsidP="00B91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9D9AA" w14:textId="77777777" w:rsidR="009A1CE1" w:rsidRDefault="0099024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33CA3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67747" w14:textId="77777777" w:rsidR="002A739E" w:rsidRDefault="002A739E" w:rsidP="00B91315">
      <w:r>
        <w:separator/>
      </w:r>
    </w:p>
  </w:footnote>
  <w:footnote w:type="continuationSeparator" w:id="0">
    <w:p w14:paraId="303083AA" w14:textId="77777777" w:rsidR="002A739E" w:rsidRDefault="002A739E" w:rsidP="00B91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14F35" w14:textId="77777777" w:rsidR="009A1CE1" w:rsidRPr="009A1CE1" w:rsidRDefault="009A1CE1" w:rsidP="00F067F5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85E05" w14:textId="77777777" w:rsidR="00F507D8" w:rsidRDefault="0031127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724B22E" wp14:editId="55D47DAE">
          <wp:simplePos x="0" y="0"/>
          <wp:positionH relativeFrom="page">
            <wp:posOffset>0</wp:posOffset>
          </wp:positionH>
          <wp:positionV relativeFrom="page">
            <wp:posOffset>57150</wp:posOffset>
          </wp:positionV>
          <wp:extent cx="7560310" cy="10692130"/>
          <wp:effectExtent l="0" t="0" r="2540" b="0"/>
          <wp:wrapNone/>
          <wp:docPr id="1" name="Picture 1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hogben\AppData\Local\Microsoft\Windows\INetCache\Content.Word\6.5394_MoJ_Brand refresh_covers_210319_RW-1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397F" w:rsidRPr="006D258B">
      <w:rPr>
        <w:noProof/>
      </w:rPr>
      <w:drawing>
        <wp:anchor distT="0" distB="0" distL="114300" distR="114300" simplePos="0" relativeHeight="251660288" behindDoc="1" locked="0" layoutInCell="0" allowOverlap="1" wp14:anchorId="53E65680" wp14:editId="4691419E">
          <wp:simplePos x="0" y="0"/>
          <wp:positionH relativeFrom="page">
            <wp:posOffset>720090</wp:posOffset>
          </wp:positionH>
          <wp:positionV relativeFrom="page">
            <wp:posOffset>720090</wp:posOffset>
          </wp:positionV>
          <wp:extent cx="1331640" cy="1033920"/>
          <wp:effectExtent l="0" t="0" r="1905" b="0"/>
          <wp:wrapNone/>
          <wp:docPr id="26" name="Picture 26" descr="Ministry of Justice logo" title="Ministry of Just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Ministry of Justic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640" cy="103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130F6F8"/>
    <w:lvl w:ilvl="0">
      <w:start w:val="1"/>
      <w:numFmt w:val="bullet"/>
      <w:pStyle w:val="ListBullet2"/>
      <w:lvlText w:val=""/>
      <w:lvlJc w:val="left"/>
      <w:pPr>
        <w:ind w:left="717" w:hanging="360"/>
      </w:pPr>
      <w:rPr>
        <w:rFonts w:ascii="Symbol" w:hAnsi="Symbol" w:hint="default"/>
        <w:color w:val="00B1EB"/>
      </w:rPr>
    </w:lvl>
  </w:abstractNum>
  <w:abstractNum w:abstractNumId="1" w15:restartNumberingAfterBreak="0">
    <w:nsid w:val="FFFFFF88"/>
    <w:multiLevelType w:val="singleLevel"/>
    <w:tmpl w:val="4CB2C8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5CCC8D4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609D"/>
      </w:rPr>
    </w:lvl>
  </w:abstractNum>
  <w:abstractNum w:abstractNumId="3" w15:restartNumberingAfterBreak="0">
    <w:nsid w:val="1CA23701"/>
    <w:multiLevelType w:val="multilevel"/>
    <w:tmpl w:val="AD58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70F16"/>
    <w:multiLevelType w:val="multilevel"/>
    <w:tmpl w:val="F496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10698"/>
    <w:multiLevelType w:val="multilevel"/>
    <w:tmpl w:val="3EDC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F2F"/>
    <w:rsid w:val="00022442"/>
    <w:rsid w:val="00031E96"/>
    <w:rsid w:val="00090E40"/>
    <w:rsid w:val="00175D09"/>
    <w:rsid w:val="001A71CD"/>
    <w:rsid w:val="00240F37"/>
    <w:rsid w:val="0028397F"/>
    <w:rsid w:val="00293CEB"/>
    <w:rsid w:val="002A739E"/>
    <w:rsid w:val="002E1F14"/>
    <w:rsid w:val="002F075A"/>
    <w:rsid w:val="00311274"/>
    <w:rsid w:val="0032645A"/>
    <w:rsid w:val="003355F1"/>
    <w:rsid w:val="0034300C"/>
    <w:rsid w:val="003956BC"/>
    <w:rsid w:val="003D27AC"/>
    <w:rsid w:val="00404088"/>
    <w:rsid w:val="00446DDB"/>
    <w:rsid w:val="004B007C"/>
    <w:rsid w:val="004E2EC5"/>
    <w:rsid w:val="00523CD3"/>
    <w:rsid w:val="00526855"/>
    <w:rsid w:val="00545B6C"/>
    <w:rsid w:val="005E51D0"/>
    <w:rsid w:val="006137D5"/>
    <w:rsid w:val="0062433C"/>
    <w:rsid w:val="00661D0A"/>
    <w:rsid w:val="006B2D49"/>
    <w:rsid w:val="006B3C7B"/>
    <w:rsid w:val="006D01D4"/>
    <w:rsid w:val="0072509E"/>
    <w:rsid w:val="00733CA3"/>
    <w:rsid w:val="00782E40"/>
    <w:rsid w:val="008114F6"/>
    <w:rsid w:val="00881FD1"/>
    <w:rsid w:val="008B2C35"/>
    <w:rsid w:val="008E1BCD"/>
    <w:rsid w:val="008F4261"/>
    <w:rsid w:val="00902269"/>
    <w:rsid w:val="00916276"/>
    <w:rsid w:val="009179CD"/>
    <w:rsid w:val="00932F7F"/>
    <w:rsid w:val="00990242"/>
    <w:rsid w:val="009A1CE1"/>
    <w:rsid w:val="00A010C3"/>
    <w:rsid w:val="00A537C5"/>
    <w:rsid w:val="00AC6247"/>
    <w:rsid w:val="00AD05F3"/>
    <w:rsid w:val="00AD52C7"/>
    <w:rsid w:val="00AE4DF7"/>
    <w:rsid w:val="00B03F2F"/>
    <w:rsid w:val="00B4736D"/>
    <w:rsid w:val="00B91315"/>
    <w:rsid w:val="00BC4DBC"/>
    <w:rsid w:val="00BD044A"/>
    <w:rsid w:val="00BF23EA"/>
    <w:rsid w:val="00C447AC"/>
    <w:rsid w:val="00C63ECD"/>
    <w:rsid w:val="00D50660"/>
    <w:rsid w:val="00E4123E"/>
    <w:rsid w:val="00EE56C4"/>
    <w:rsid w:val="00EF183F"/>
    <w:rsid w:val="00EF48C6"/>
    <w:rsid w:val="00F067F5"/>
    <w:rsid w:val="00F37329"/>
    <w:rsid w:val="00F507D8"/>
    <w:rsid w:val="00F6533F"/>
    <w:rsid w:val="00FE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67F313"/>
  <w15:chartTrackingRefBased/>
  <w15:docId w15:val="{235F727B-FFCB-43A7-9A43-381FF75B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1" w:qFormat="1"/>
    <w:lsdException w:name="annotation text" w:semiHidden="1"/>
    <w:lsdException w:name="header" w:uiPriority="8"/>
    <w:lsdException w:name="foot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1"/>
    <w:lsdException w:name="annotation reference" w:semiHidden="1"/>
    <w:lsdException w:name="line number" w:semiHidden="1"/>
    <w:lsdException w:name="page number" w:semiHidden="1" w:uiPriority="8"/>
    <w:lsdException w:name="endnote reference" w:semiHidden="1" w:uiPriority="3"/>
    <w:lsdException w:name="endnote text" w:semiHidden="1" w:uiPriority="3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/>
    <w:lsdException w:name="Salutation" w:semiHidden="1"/>
    <w:lsdException w:name="Date" w:semiHidden="1" w:uiPriority="8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rsid w:val="002E1F14"/>
    <w:pPr>
      <w:spacing w:after="0" w:line="240" w:lineRule="auto"/>
    </w:pPr>
    <w:rPr>
      <w:rFonts w:ascii="Arial" w:eastAsia="Arial" w:hAnsi="Arial" w:cs="Arial"/>
      <w:lang w:eastAsia="en-GB"/>
    </w:rPr>
  </w:style>
  <w:style w:type="paragraph" w:styleId="Heading1">
    <w:name w:val="heading 1"/>
    <w:next w:val="BodyText"/>
    <w:link w:val="Heading1Char"/>
    <w:qFormat/>
    <w:rsid w:val="00F507D8"/>
    <w:pPr>
      <w:keepNext/>
      <w:keepLines/>
      <w:spacing w:before="480" w:after="48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Heading2">
    <w:name w:val="heading 2"/>
    <w:next w:val="BodyText"/>
    <w:link w:val="Heading2Char"/>
    <w:qFormat/>
    <w:rsid w:val="00F507D8"/>
    <w:pPr>
      <w:keepNext/>
      <w:keepLines/>
      <w:spacing w:before="240" w:after="120" w:line="276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next w:val="BodyText"/>
    <w:link w:val="Heading3Char"/>
    <w:qFormat/>
    <w:rsid w:val="002F075A"/>
    <w:pPr>
      <w:keepNext/>
      <w:keepLines/>
      <w:spacing w:after="0" w:line="276" w:lineRule="auto"/>
      <w:contextualSpacing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next w:val="BodyText"/>
    <w:link w:val="Heading4Char"/>
    <w:qFormat/>
    <w:rsid w:val="002F075A"/>
    <w:pPr>
      <w:keepNext/>
      <w:keepLines/>
      <w:spacing w:after="0" w:line="276" w:lineRule="auto"/>
      <w:contextualSpacing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BodyText"/>
    <w:link w:val="FootnoteTextChar"/>
    <w:uiPriority w:val="3"/>
    <w:qFormat/>
    <w:rsid w:val="00916276"/>
    <w:pPr>
      <w:spacing w:after="40" w:line="240" w:lineRule="auto"/>
      <w:ind w:left="284" w:hanging="284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"/>
    <w:rsid w:val="00916276"/>
    <w:rPr>
      <w:sz w:val="20"/>
      <w:szCs w:val="20"/>
    </w:rPr>
  </w:style>
  <w:style w:type="character" w:styleId="FootnoteReference">
    <w:name w:val="footnote reference"/>
    <w:basedOn w:val="DefaultParagraphFont"/>
    <w:uiPriority w:val="3"/>
    <w:semiHidden/>
    <w:rsid w:val="00B91315"/>
    <w:rPr>
      <w:vertAlign w:val="superscript"/>
    </w:rPr>
  </w:style>
  <w:style w:type="paragraph" w:styleId="Title">
    <w:name w:val="Title"/>
    <w:next w:val="Subtitle"/>
    <w:link w:val="TitleChar"/>
    <w:uiPriority w:val="8"/>
    <w:semiHidden/>
    <w:qFormat/>
    <w:rsid w:val="00F507D8"/>
    <w:pPr>
      <w:spacing w:before="2940" w:after="0" w:line="240" w:lineRule="auto"/>
      <w:contextualSpacing/>
    </w:pPr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character" w:customStyle="1" w:styleId="TitleChar">
    <w:name w:val="Title Char"/>
    <w:basedOn w:val="DefaultParagraphFont"/>
    <w:link w:val="Title"/>
    <w:uiPriority w:val="8"/>
    <w:semiHidden/>
    <w:rsid w:val="00F507D8"/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paragraph" w:styleId="Subtitle">
    <w:name w:val="Subtitle"/>
    <w:next w:val="BodyText"/>
    <w:link w:val="SubtitleChar"/>
    <w:uiPriority w:val="8"/>
    <w:semiHidden/>
    <w:rsid w:val="00F507D8"/>
    <w:pPr>
      <w:numPr>
        <w:ilvl w:val="1"/>
      </w:numPr>
      <w:spacing w:after="0" w:line="240" w:lineRule="auto"/>
      <w:contextualSpacing/>
    </w:pPr>
    <w:rPr>
      <w:rFonts w:asciiTheme="majorHAnsi" w:eastAsiaTheme="minorEastAsia" w:hAnsiTheme="majorHAnsi"/>
      <w:b/>
      <w:color w:val="1D609D" w:themeColor="accent1"/>
      <w:sz w:val="48"/>
    </w:rPr>
  </w:style>
  <w:style w:type="character" w:customStyle="1" w:styleId="SubtitleChar">
    <w:name w:val="Subtitle Char"/>
    <w:basedOn w:val="DefaultParagraphFont"/>
    <w:link w:val="Subtitle"/>
    <w:uiPriority w:val="8"/>
    <w:semiHidden/>
    <w:rsid w:val="00F507D8"/>
    <w:rPr>
      <w:rFonts w:asciiTheme="majorHAnsi" w:eastAsiaTheme="minorEastAsia" w:hAnsiTheme="majorHAnsi"/>
      <w:b/>
      <w:color w:val="1D609D" w:themeColor="accent1"/>
      <w:sz w:val="48"/>
    </w:rPr>
  </w:style>
  <w:style w:type="character" w:styleId="FollowedHyperlink">
    <w:name w:val="FollowedHyperlink"/>
    <w:uiPriority w:val="8"/>
    <w:unhideWhenUsed/>
    <w:rsid w:val="00D50660"/>
    <w:rPr>
      <w:color w:val="00B1EB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F507D8"/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TOCHeading">
    <w:name w:val="TOC Heading"/>
    <w:basedOn w:val="Heading1"/>
    <w:next w:val="BodyText"/>
    <w:uiPriority w:val="8"/>
    <w:semiHidden/>
    <w:rsid w:val="00AD05F3"/>
    <w:pPr>
      <w:outlineLvl w:val="9"/>
    </w:pPr>
  </w:style>
  <w:style w:type="character" w:customStyle="1" w:styleId="Heading2Char">
    <w:name w:val="Heading 2 Char"/>
    <w:basedOn w:val="DefaultParagraphFont"/>
    <w:link w:val="Heading2"/>
    <w:rsid w:val="00F507D8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2F075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F075A"/>
    <w:rPr>
      <w:rFonts w:asciiTheme="majorHAnsi" w:eastAsiaTheme="majorEastAsia" w:hAnsiTheme="majorHAnsi" w:cstheme="majorBidi"/>
      <w:i/>
      <w:iCs/>
      <w:sz w:val="24"/>
    </w:rPr>
  </w:style>
  <w:style w:type="paragraph" w:styleId="BodyText">
    <w:name w:val="Body Text"/>
    <w:link w:val="BodyTextChar"/>
    <w:uiPriority w:val="1"/>
    <w:qFormat/>
    <w:rsid w:val="002F075A"/>
    <w:pPr>
      <w:spacing w:after="240" w:line="276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075A"/>
    <w:rPr>
      <w:sz w:val="24"/>
    </w:rPr>
  </w:style>
  <w:style w:type="paragraph" w:styleId="BodyTextIndent">
    <w:name w:val="Body Text Indent"/>
    <w:basedOn w:val="BodyText"/>
    <w:link w:val="BodyTextIndentChar"/>
    <w:uiPriority w:val="1"/>
    <w:qFormat/>
    <w:rsid w:val="002F075A"/>
    <w:pPr>
      <w:ind w:left="357"/>
    </w:pPr>
  </w:style>
  <w:style w:type="character" w:customStyle="1" w:styleId="BodyTextIndentChar">
    <w:name w:val="Body Text Indent Char"/>
    <w:basedOn w:val="DefaultParagraphFont"/>
    <w:link w:val="BodyTextIndent"/>
    <w:uiPriority w:val="1"/>
    <w:rsid w:val="002F075A"/>
    <w:rPr>
      <w:sz w:val="24"/>
    </w:rPr>
  </w:style>
  <w:style w:type="paragraph" w:styleId="ListBullet">
    <w:name w:val="List Bullet"/>
    <w:basedOn w:val="BodyText"/>
    <w:uiPriority w:val="2"/>
    <w:qFormat/>
    <w:rsid w:val="00446DDB"/>
    <w:pPr>
      <w:numPr>
        <w:numId w:val="1"/>
      </w:numPr>
      <w:contextualSpacing/>
    </w:pPr>
  </w:style>
  <w:style w:type="paragraph" w:styleId="ListBullet2">
    <w:name w:val="List Bullet 2"/>
    <w:uiPriority w:val="2"/>
    <w:qFormat/>
    <w:rsid w:val="00446DDB"/>
    <w:pPr>
      <w:numPr>
        <w:numId w:val="2"/>
      </w:numPr>
      <w:spacing w:after="240" w:line="276" w:lineRule="auto"/>
      <w:contextualSpacing/>
    </w:pPr>
    <w:rPr>
      <w:sz w:val="24"/>
    </w:rPr>
  </w:style>
  <w:style w:type="paragraph" w:styleId="ListNumber">
    <w:name w:val="List Number"/>
    <w:basedOn w:val="BodyText"/>
    <w:uiPriority w:val="1"/>
    <w:qFormat/>
    <w:rsid w:val="002F075A"/>
    <w:pPr>
      <w:numPr>
        <w:numId w:val="3"/>
      </w:numPr>
    </w:pPr>
  </w:style>
  <w:style w:type="paragraph" w:styleId="Header">
    <w:name w:val="header"/>
    <w:basedOn w:val="BodyText"/>
    <w:link w:val="HeaderChar"/>
    <w:uiPriority w:val="8"/>
    <w:semiHidden/>
    <w:rsid w:val="009A1CE1"/>
    <w:pPr>
      <w:spacing w:after="0"/>
      <w:jc w:val="center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8"/>
    <w:semiHidden/>
    <w:rsid w:val="00BC4DBC"/>
    <w:rPr>
      <w:sz w:val="18"/>
    </w:rPr>
  </w:style>
  <w:style w:type="paragraph" w:styleId="Footer">
    <w:name w:val="footer"/>
    <w:basedOn w:val="BodyText"/>
    <w:link w:val="FooterChar"/>
    <w:uiPriority w:val="8"/>
    <w:semiHidden/>
    <w:rsid w:val="00990242"/>
    <w:pPr>
      <w:spacing w:after="0" w:line="240" w:lineRule="auto"/>
      <w:jc w:val="center"/>
    </w:pPr>
    <w:rPr>
      <w:b/>
    </w:rPr>
  </w:style>
  <w:style w:type="character" w:customStyle="1" w:styleId="FooterChar">
    <w:name w:val="Footer Char"/>
    <w:basedOn w:val="DefaultParagraphFont"/>
    <w:link w:val="Footer"/>
    <w:uiPriority w:val="8"/>
    <w:semiHidden/>
    <w:rsid w:val="00BC4DBC"/>
    <w:rPr>
      <w:b/>
      <w:sz w:val="24"/>
    </w:rPr>
  </w:style>
  <w:style w:type="paragraph" w:styleId="TOC1">
    <w:name w:val="toc 1"/>
    <w:basedOn w:val="BodyText"/>
    <w:uiPriority w:val="39"/>
    <w:semiHidden/>
    <w:rsid w:val="003D27AC"/>
    <w:pPr>
      <w:tabs>
        <w:tab w:val="right" w:pos="9639"/>
      </w:tabs>
      <w:spacing w:before="240" w:after="120"/>
    </w:pPr>
    <w:rPr>
      <w:b/>
    </w:rPr>
  </w:style>
  <w:style w:type="paragraph" w:styleId="TOC2">
    <w:name w:val="toc 2"/>
    <w:basedOn w:val="TOC1"/>
    <w:next w:val="BodyText"/>
    <w:uiPriority w:val="39"/>
    <w:semiHidden/>
    <w:rsid w:val="003D27AC"/>
    <w:pPr>
      <w:spacing w:before="0"/>
    </w:pPr>
    <w:rPr>
      <w:b w:val="0"/>
    </w:rPr>
  </w:style>
  <w:style w:type="character" w:styleId="Hyperlink">
    <w:name w:val="Hyperlink"/>
    <w:uiPriority w:val="99"/>
    <w:unhideWhenUsed/>
    <w:rsid w:val="00990242"/>
    <w:rPr>
      <w:color w:val="00B1EB" w:themeColor="hyperlink"/>
      <w:u w:val="single"/>
    </w:rPr>
  </w:style>
  <w:style w:type="paragraph" w:customStyle="1" w:styleId="EmphasisHeading">
    <w:name w:val="Emphasis Heading"/>
    <w:basedOn w:val="BodyText"/>
    <w:next w:val="EmphasisText"/>
    <w:uiPriority w:val="3"/>
    <w:qFormat/>
    <w:rsid w:val="00E4123E"/>
    <w:pPr>
      <w:keepNext/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spacing w:before="240"/>
      <w:ind w:left="199"/>
    </w:pPr>
    <w:rPr>
      <w:b/>
      <w:color w:val="003057"/>
    </w:rPr>
  </w:style>
  <w:style w:type="paragraph" w:customStyle="1" w:styleId="EmphasisText">
    <w:name w:val="Emphasis Text"/>
    <w:basedOn w:val="BodyText"/>
    <w:uiPriority w:val="3"/>
    <w:qFormat/>
    <w:rsid w:val="00E4123E"/>
    <w:pPr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ind w:left="199"/>
    </w:pPr>
    <w:rPr>
      <w:color w:val="003057"/>
    </w:rPr>
  </w:style>
  <w:style w:type="table" w:styleId="TableGrid">
    <w:name w:val="Table Grid"/>
    <w:basedOn w:val="TableNormal"/>
    <w:uiPriority w:val="39"/>
    <w:rsid w:val="00E4123E"/>
    <w:pPr>
      <w:spacing w:after="0" w:line="240" w:lineRule="auto"/>
    </w:pPr>
    <w:tblPr>
      <w:tblBorders>
        <w:top w:val="single" w:sz="4" w:space="0" w:color="1D609D" w:themeColor="accent1"/>
        <w:left w:val="single" w:sz="4" w:space="0" w:color="1D609D" w:themeColor="accent1"/>
        <w:bottom w:val="single" w:sz="4" w:space="0" w:color="1D609D" w:themeColor="accent1"/>
        <w:right w:val="single" w:sz="4" w:space="0" w:color="1D609D" w:themeColor="accent1"/>
        <w:insideH w:val="single" w:sz="4" w:space="0" w:color="1D609D" w:themeColor="accent1"/>
        <w:insideV w:val="single" w:sz="4" w:space="0" w:color="1D609D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keepLines/>
        <w:widowControl/>
        <w:wordWrap/>
      </w:pPr>
      <w:rPr>
        <w:b/>
        <w:color w:val="FFFFFF" w:themeColor="background1"/>
      </w:rPr>
      <w:tblPr/>
      <w:tcPr>
        <w:tcBorders>
          <w:top w:val="single" w:sz="4" w:space="0" w:color="1D609D" w:themeColor="accent1"/>
          <w:left w:val="single" w:sz="4" w:space="0" w:color="1D609D" w:themeColor="accent1"/>
          <w:bottom w:val="single" w:sz="4" w:space="0" w:color="1D609D" w:themeColor="accent1"/>
          <w:right w:val="single" w:sz="4" w:space="0" w:color="1D609D" w:themeColor="accent1"/>
          <w:insideH w:val="single" w:sz="4" w:space="0" w:color="1D609D" w:themeColor="accent1"/>
          <w:insideV w:val="single" w:sz="4" w:space="0" w:color="1D609D" w:themeColor="accent1"/>
          <w:tl2br w:val="nil"/>
          <w:tr2bl w:val="nil"/>
        </w:tcBorders>
        <w:shd w:val="clear" w:color="auto" w:fill="1D609D" w:themeFill="accent1"/>
      </w:tcPr>
    </w:tblStylePr>
    <w:tblStylePr w:type="firstCol">
      <w:rPr>
        <w:b/>
        <w:i w:val="0"/>
      </w:rPr>
    </w:tblStylePr>
  </w:style>
  <w:style w:type="paragraph" w:customStyle="1" w:styleId="Covertext">
    <w:name w:val="Cover text"/>
    <w:basedOn w:val="BodyText"/>
    <w:uiPriority w:val="8"/>
    <w:semiHidden/>
    <w:qFormat/>
    <w:rsid w:val="00AE4DF7"/>
    <w:pPr>
      <w:spacing w:after="0"/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rsid w:val="00AD52C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EF18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F067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intext">
    <w:name w:val="Main text"/>
    <w:rsid w:val="002E1F14"/>
    <w:pPr>
      <w:spacing w:after="240" w:line="240" w:lineRule="auto"/>
    </w:pPr>
    <w:rPr>
      <w:rFonts w:ascii="Arial" w:eastAsia="Times New Roman" w:hAnsi="Arial" w:cs="Arial"/>
    </w:rPr>
  </w:style>
  <w:style w:type="paragraph" w:customStyle="1" w:styleId="spacer">
    <w:name w:val="spacer"/>
    <w:basedOn w:val="Maintext"/>
    <w:rsid w:val="002E1F14"/>
    <w:pPr>
      <w:spacing w:after="0"/>
    </w:pPr>
    <w:rPr>
      <w:rFonts w:eastAsia="Calibri"/>
      <w:sz w:val="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1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ecurity@justice.gov.uk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ecurity@justice.gov.u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x95t\AppData\Local\Temp\word-short-report-template.dotx" TargetMode="External"/>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0FFF6BEEC3044AFB11829F614465D" ma:contentTypeVersion="12" ma:contentTypeDescription="Create a new document." ma:contentTypeScope="" ma:versionID="85632c2fcfb7af37208cea0218f9e5ee">
  <xsd:schema xmlns:xsd="http://www.w3.org/2001/XMLSchema" xmlns:xs="http://www.w3.org/2001/XMLSchema" xmlns:p="http://schemas.microsoft.com/office/2006/metadata/properties" xmlns:ns2="a0a78b84-3e5c-4802-9e50-decc8ac7b2df" xmlns:ns3="2d8226ae-0d8e-45d7-a50b-28f65e1fd48c" targetNamespace="http://schemas.microsoft.com/office/2006/metadata/properties" ma:root="true" ma:fieldsID="9f84b0c64cc83e3db52a258ccb4a7de2" ns2:_="" ns3:_="">
    <xsd:import namespace="a0a78b84-3e5c-4802-9e50-decc8ac7b2df"/>
    <xsd:import namespace="2d8226ae-0d8e-45d7-a50b-28f65e1fd4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78b84-3e5c-4802-9e50-decc8ac7b2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226ae-0d8e-45d7-a50b-28f65e1fd48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B2A6F-7BE7-4CF8-8431-00FC0D947AB1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2d8226ae-0d8e-45d7-a50b-28f65e1fd48c"/>
    <ds:schemaRef ds:uri="http://schemas.openxmlformats.org/package/2006/metadata/core-properties"/>
    <ds:schemaRef ds:uri="http://schemas.microsoft.com/office/2006/documentManagement/types"/>
    <ds:schemaRef ds:uri="a0a78b84-3e5c-4802-9e50-decc8ac7b2df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4AB0B82-69F3-4874-BBCB-BFCE4E4168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44C869-9869-4AFD-844E-79F8E34490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a78b84-3e5c-4802-9e50-decc8ac7b2df"/>
    <ds:schemaRef ds:uri="2d8226ae-0d8e-45d7-a50b-28f65e1fd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79C7B9-0367-452A-94AC-EDE4D7E64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word-short-report-template.dotx</Template>
  <TotalTime>1</TotalTime>
  <Pages>3</Pages>
  <Words>345</Words>
  <Characters>1968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[Title]</vt:lpstr>
    </vt:vector>
  </TitlesOfParts>
  <Manager>Ministry of Justice</Manager>
  <Company>Ministry of Justice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Overseas Travel Form</dc:title>
  <dc:subject>[Subtitle or description]</dc:subject>
  <dc:creator>jools.briggs@justice.gov.uk</dc:creator>
  <cp:keywords>Travel, Abroad, Overseas</cp:keywords>
  <dc:description>Version 1.1
Added STRAP check boxes</dc:description>
  <cp:lastModifiedBy>Chorzepa, Barbara</cp:lastModifiedBy>
  <cp:revision>2</cp:revision>
  <dcterms:created xsi:type="dcterms:W3CDTF">2021-08-11T10:25:00Z</dcterms:created>
  <dcterms:modified xsi:type="dcterms:W3CDTF">2021-08-11T10:25:00Z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0x010100CA10FFF6BEEC3044AFB11829F614465D</vt:lpwstr>
  </property>
</Properties>
</file>