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555" w14:textId="2F0ECF94" w:rsidR="00545B6C" w:rsidRDefault="000C03D2" w:rsidP="00AD05F3">
      <w:pPr>
        <w:pStyle w:val="Title"/>
      </w:pPr>
      <w:r>
        <w:t>Cyber Security Guidance</w:t>
      </w:r>
    </w:p>
    <w:p w14:paraId="4820A4E9" w14:textId="299AC72F" w:rsidR="00B91315" w:rsidRDefault="00AC459E" w:rsidP="00AD05F3">
      <w:pPr>
        <w:pStyle w:val="Subtitle"/>
      </w:pPr>
      <w:r>
        <w:t>General</w:t>
      </w:r>
      <w:r w:rsidR="000C03D2">
        <w:t xml:space="preserve"> Edition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539FE4BB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</w:t>
      </w:r>
      <w:r w:rsidR="008C2FDB">
        <w:rPr>
          <w:b/>
          <w:color w:val="000000" w:themeColor="text1"/>
          <w:sz w:val="22"/>
        </w:rPr>
        <w:t>2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AAA8" w14:textId="77777777" w:rsidR="0055520E" w:rsidRDefault="0055520E" w:rsidP="00B91315">
      <w:pPr>
        <w:spacing w:after="0" w:line="240" w:lineRule="auto"/>
      </w:pPr>
      <w:r>
        <w:separator/>
      </w:r>
    </w:p>
  </w:endnote>
  <w:endnote w:type="continuationSeparator" w:id="0">
    <w:p w14:paraId="5406E5B8" w14:textId="77777777" w:rsidR="0055520E" w:rsidRDefault="0055520E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2C476" w14:textId="77777777" w:rsidR="0055520E" w:rsidRDefault="0055520E" w:rsidP="00B91315">
      <w:pPr>
        <w:spacing w:after="0" w:line="240" w:lineRule="auto"/>
      </w:pPr>
      <w:r>
        <w:separator/>
      </w:r>
    </w:p>
  </w:footnote>
  <w:footnote w:type="continuationSeparator" w:id="0">
    <w:p w14:paraId="0ABCAE6D" w14:textId="77777777" w:rsidR="0055520E" w:rsidRDefault="0055520E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0C03D2"/>
    <w:rsid w:val="00175D09"/>
    <w:rsid w:val="001A71CD"/>
    <w:rsid w:val="00223DD9"/>
    <w:rsid w:val="0023710E"/>
    <w:rsid w:val="00293CEB"/>
    <w:rsid w:val="002F075A"/>
    <w:rsid w:val="00300132"/>
    <w:rsid w:val="003355F1"/>
    <w:rsid w:val="003A0AC6"/>
    <w:rsid w:val="003D27AC"/>
    <w:rsid w:val="00446DDB"/>
    <w:rsid w:val="00526855"/>
    <w:rsid w:val="00545B6C"/>
    <w:rsid w:val="0055520E"/>
    <w:rsid w:val="005E51D0"/>
    <w:rsid w:val="0062433C"/>
    <w:rsid w:val="008114F6"/>
    <w:rsid w:val="008B2C35"/>
    <w:rsid w:val="008C2FDB"/>
    <w:rsid w:val="00916276"/>
    <w:rsid w:val="009179CD"/>
    <w:rsid w:val="00932F7F"/>
    <w:rsid w:val="009756DC"/>
    <w:rsid w:val="00990242"/>
    <w:rsid w:val="009A1CE1"/>
    <w:rsid w:val="00AC459E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dumic/Downloads/moj-report-template-ink-ligh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0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3</cp:revision>
  <cp:lastPrinted>2021-03-22T16:31:00Z</cp:lastPrinted>
  <dcterms:created xsi:type="dcterms:W3CDTF">2021-08-13T14:29:00Z</dcterms:created>
  <dcterms:modified xsi:type="dcterms:W3CDTF">2021-12-22T16:01:00Z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