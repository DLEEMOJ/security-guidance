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555" w14:textId="465994FF" w:rsidR="00545B6C" w:rsidRDefault="00D36E2C" w:rsidP="00AD05F3">
      <w:pPr>
        <w:pStyle w:val="Title"/>
      </w:pPr>
      <w:r>
        <w:t>Information Classification and Handling</w:t>
      </w:r>
    </w:p>
    <w:p w14:paraId="4820A4E9" w14:textId="15827A7D" w:rsidR="00B91315" w:rsidRDefault="00D36E2C" w:rsidP="00AD05F3">
      <w:pPr>
        <w:pStyle w:val="Subtitle"/>
      </w:pPr>
      <w:r>
        <w:t xml:space="preserve">Security </w:t>
      </w:r>
      <w:r w:rsidR="00223DD9">
        <w:t>Policy</w:t>
      </w: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571D604F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</w:t>
      </w:r>
      <w:r w:rsidR="009B18B0">
        <w:rPr>
          <w:b/>
          <w:color w:val="000000" w:themeColor="text1"/>
          <w:sz w:val="22"/>
        </w:rPr>
        <w:t>2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2ADF" w14:textId="77777777" w:rsidR="009307A0" w:rsidRDefault="009307A0" w:rsidP="00B91315">
      <w:pPr>
        <w:spacing w:after="0" w:line="240" w:lineRule="auto"/>
      </w:pPr>
      <w:r>
        <w:separator/>
      </w:r>
    </w:p>
  </w:endnote>
  <w:endnote w:type="continuationSeparator" w:id="0">
    <w:p w14:paraId="6849BCF8" w14:textId="77777777" w:rsidR="009307A0" w:rsidRDefault="009307A0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DB0F" w14:textId="77777777" w:rsidR="009307A0" w:rsidRDefault="009307A0" w:rsidP="00B91315">
      <w:pPr>
        <w:spacing w:after="0" w:line="240" w:lineRule="auto"/>
      </w:pPr>
      <w:r>
        <w:separator/>
      </w:r>
    </w:p>
  </w:footnote>
  <w:footnote w:type="continuationSeparator" w:id="0">
    <w:p w14:paraId="56950B74" w14:textId="77777777" w:rsidR="009307A0" w:rsidRDefault="009307A0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175D09"/>
    <w:rsid w:val="001A71CD"/>
    <w:rsid w:val="00223DD9"/>
    <w:rsid w:val="00223E2E"/>
    <w:rsid w:val="0023710E"/>
    <w:rsid w:val="00293CEB"/>
    <w:rsid w:val="002F075A"/>
    <w:rsid w:val="00300132"/>
    <w:rsid w:val="003355F1"/>
    <w:rsid w:val="003D27AC"/>
    <w:rsid w:val="00446DDB"/>
    <w:rsid w:val="00526855"/>
    <w:rsid w:val="00545B6C"/>
    <w:rsid w:val="005E51D0"/>
    <w:rsid w:val="0062433C"/>
    <w:rsid w:val="008114F6"/>
    <w:rsid w:val="008B2C35"/>
    <w:rsid w:val="00916276"/>
    <w:rsid w:val="009179CD"/>
    <w:rsid w:val="009307A0"/>
    <w:rsid w:val="00932F7F"/>
    <w:rsid w:val="00990242"/>
    <w:rsid w:val="009A1CE1"/>
    <w:rsid w:val="009B18B0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36E2C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dumic/Downloads/moj-report-template-ink-ligh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TotalTime>5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5</cp:revision>
  <cp:lastPrinted>2021-03-22T16:31:00Z</cp:lastPrinted>
  <dcterms:created xsi:type="dcterms:W3CDTF">2021-03-22T16:31:00Z</dcterms:created>
  <dcterms:modified xsi:type="dcterms:W3CDTF">2021-12-22T16:02:00Z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